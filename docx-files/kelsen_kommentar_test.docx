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F60C" w14:textId="1FC006EA" w:rsidR="000F3B58" w:rsidRDefault="000F3B58" w:rsidP="000F3B58">
      <w:pPr>
        <w:pStyle w:val="AbsatzTitelblatt"/>
      </w:pPr>
      <w:r>
        <w:t xml:space="preserve">Das ist ein </w:t>
      </w:r>
      <w:proofErr w:type="spellStart"/>
      <w:r>
        <w:t>AbsatzTitelblatt</w:t>
      </w:r>
      <w:proofErr w:type="spellEnd"/>
    </w:p>
    <w:p w14:paraId="6FA67EC0" w14:textId="0CB6A595" w:rsidR="00C42815" w:rsidRDefault="00C42815" w:rsidP="000F3B58">
      <w:pPr>
        <w:pStyle w:val="AbsatzTitelblatt"/>
      </w:pPr>
      <w:proofErr w:type="spellStart"/>
      <w:r>
        <w:t>Bla</w:t>
      </w:r>
      <w:proofErr w:type="spellEnd"/>
    </w:p>
    <w:p w14:paraId="7046DED8" w14:textId="6DB27423" w:rsidR="00C42815" w:rsidRPr="00C42815" w:rsidRDefault="00C42815" w:rsidP="00C42815">
      <w:pPr>
        <w:pStyle w:val="AbsatzGesetz"/>
      </w:pPr>
      <w:r>
        <w:t xml:space="preserve">Das ist </w:t>
      </w:r>
      <w:proofErr w:type="spellStart"/>
      <w:r>
        <w:t>AbsatzGesetz</w:t>
      </w:r>
      <w:proofErr w:type="spellEnd"/>
    </w:p>
    <w:p w14:paraId="444E342F" w14:textId="7B4A6663" w:rsidR="00C42815" w:rsidRDefault="00C42815" w:rsidP="00C42815">
      <w:pPr>
        <w:pStyle w:val="AbsatzKommentar"/>
      </w:pPr>
      <w:r>
        <w:t xml:space="preserve">Das ist </w:t>
      </w:r>
      <w:proofErr w:type="spellStart"/>
      <w:r>
        <w:t>AbsatzKommentar</w:t>
      </w:r>
      <w:proofErr w:type="spellEnd"/>
    </w:p>
    <w:p w14:paraId="6CBC5605" w14:textId="3463FF6A" w:rsidR="00C42815" w:rsidRDefault="00C42815" w:rsidP="00C42815">
      <w:pPr>
        <w:pStyle w:val="AbsatzKommentar"/>
      </w:pPr>
      <w:proofErr w:type="spellStart"/>
      <w:r>
        <w:t>bla</w:t>
      </w:r>
      <w:proofErr w:type="spellEnd"/>
    </w:p>
    <w:p w14:paraId="1F5BDC90" w14:textId="781D79C3" w:rsidR="00C42815" w:rsidRDefault="00C42815" w:rsidP="00C42815">
      <w:pPr>
        <w:pStyle w:val="AbsatzGesetz"/>
      </w:pPr>
      <w:r w:rsidRPr="00C42815">
        <w:t xml:space="preserve">Das ist ein </w:t>
      </w:r>
      <w:proofErr w:type="spellStart"/>
      <w:r w:rsidRPr="00C42815">
        <w:t>AbsatzStandardschriftart</w:t>
      </w:r>
      <w:proofErr w:type="spellEnd"/>
    </w:p>
    <w:p w14:paraId="56475F49" w14:textId="555CC95B" w:rsidR="00735AE6" w:rsidRDefault="00735AE6" w:rsidP="00C42815">
      <w:pPr>
        <w:pStyle w:val="AbsatzGesetz"/>
      </w:pPr>
      <w:proofErr w:type="spellStart"/>
      <w:r>
        <w:t>Bla</w:t>
      </w:r>
      <w:proofErr w:type="spellEnd"/>
    </w:p>
    <w:p w14:paraId="5878F1F2" w14:textId="583E5164" w:rsidR="00735AE6" w:rsidRPr="00C42815" w:rsidRDefault="00735AE6" w:rsidP="00C42815">
      <w:pPr>
        <w:pStyle w:val="AbsatzGesetz"/>
      </w:pPr>
      <w:r>
        <w:t xml:space="preserve">Hier ist eine </w:t>
      </w:r>
      <w:r w:rsidRPr="00735AE6">
        <w:rPr>
          <w:rStyle w:val="Erwhnung"/>
        </w:rPr>
        <w:t>Erwähnung</w:t>
      </w:r>
    </w:p>
    <w:p w14:paraId="421CEA2E" w14:textId="38E36A1E" w:rsidR="000F3B58" w:rsidRDefault="000F3B58" w:rsidP="000F3B58">
      <w:pPr>
        <w:pStyle w:val="AufzaehlungGesetz"/>
      </w:pPr>
      <w:r>
        <w:t xml:space="preserve">Das ist </w:t>
      </w:r>
      <w:proofErr w:type="spellStart"/>
      <w:r>
        <w:t>AufzaelungGesetz</w:t>
      </w:r>
      <w:proofErr w:type="spellEnd"/>
    </w:p>
    <w:p w14:paraId="6A4890B5" w14:textId="5301C3E3" w:rsidR="000F3B58" w:rsidRDefault="000F3B58" w:rsidP="000F3B58">
      <w:pPr>
        <w:pStyle w:val="AufzaehlungGesetz"/>
      </w:pPr>
      <w:proofErr w:type="spellStart"/>
      <w:r>
        <w:t>bla</w:t>
      </w:r>
      <w:proofErr w:type="spellEnd"/>
    </w:p>
    <w:p w14:paraId="1755C8D8" w14:textId="556239D3" w:rsidR="000F3B58" w:rsidRDefault="000F3B58" w:rsidP="000F3B58">
      <w:pPr>
        <w:pStyle w:val="AufzaehlungGesetz2"/>
      </w:pPr>
      <w:r>
        <w:t>Das ist AufzaelungGesetz</w:t>
      </w:r>
      <w:r>
        <w:t>2</w:t>
      </w:r>
    </w:p>
    <w:p w14:paraId="6504F32C" w14:textId="5F158C40" w:rsidR="000F3B58" w:rsidRDefault="000F3B58" w:rsidP="000F3B58">
      <w:pPr>
        <w:pStyle w:val="AufzaehlungGesetz2"/>
      </w:pPr>
      <w:proofErr w:type="spellStart"/>
      <w:r>
        <w:t>bla</w:t>
      </w:r>
      <w:proofErr w:type="spellEnd"/>
    </w:p>
    <w:p w14:paraId="77523AD1" w14:textId="3F4C6D06" w:rsidR="000F3B58" w:rsidRDefault="000F3B58" w:rsidP="000F3B58">
      <w:pPr>
        <w:pStyle w:val="AufzaehlungKommentar"/>
      </w:pPr>
      <w:r>
        <w:t xml:space="preserve">Das ist </w:t>
      </w:r>
      <w:proofErr w:type="spellStart"/>
      <w:r>
        <w:t>Aufzaelung</w:t>
      </w:r>
      <w:r>
        <w:t>Kommentar</w:t>
      </w:r>
      <w:proofErr w:type="spellEnd"/>
    </w:p>
    <w:p w14:paraId="4FBC498E" w14:textId="6B585455" w:rsidR="000F3B58" w:rsidRDefault="000F3B58" w:rsidP="000F3B58">
      <w:pPr>
        <w:pStyle w:val="AufzaehlungKommentar"/>
      </w:pPr>
      <w:proofErr w:type="spellStart"/>
      <w:r>
        <w:t>bla</w:t>
      </w:r>
      <w:proofErr w:type="spellEnd"/>
    </w:p>
    <w:p w14:paraId="68C9B25E" w14:textId="1E1AD00E" w:rsidR="000F3B58" w:rsidRDefault="000F3B58" w:rsidP="000F3B58">
      <w:pPr>
        <w:pStyle w:val="AufzaehlungKommentar2"/>
      </w:pPr>
      <w:r>
        <w:t>Das ist AufzaelungKommentar</w:t>
      </w:r>
      <w:r>
        <w:t>2</w:t>
      </w:r>
    </w:p>
    <w:p w14:paraId="6F14FCF7" w14:textId="6B304B52" w:rsidR="000F3B58" w:rsidRDefault="00735AE6" w:rsidP="000F3B58">
      <w:pPr>
        <w:pStyle w:val="AufzaehlungKommentar2"/>
      </w:pPr>
      <w:proofErr w:type="spellStart"/>
      <w:r>
        <w:t>B</w:t>
      </w:r>
      <w:r w:rsidR="000F3B58">
        <w:t>la</w:t>
      </w:r>
      <w:proofErr w:type="spellEnd"/>
      <w:r>
        <w:t xml:space="preserve"> das ist ein </w:t>
      </w:r>
      <w:proofErr w:type="spellStart"/>
      <w:r w:rsidRPr="00735AE6">
        <w:rPr>
          <w:rStyle w:val="KelsennameRecte"/>
        </w:rPr>
        <w:t>KelsennameRecte</w:t>
      </w:r>
      <w:proofErr w:type="spellEnd"/>
    </w:p>
    <w:p w14:paraId="5BDE26AB" w14:textId="2BA932A0" w:rsidR="000F3B58" w:rsidRDefault="000F3B58" w:rsidP="000F3B58">
      <w:pPr>
        <w:pStyle w:val="Beschriftung"/>
      </w:pPr>
      <w:r>
        <w:t>Das ist Beschriftung</w:t>
      </w:r>
    </w:p>
    <w:p w14:paraId="208EE2FF" w14:textId="1DC9A6E2" w:rsidR="000F3B58" w:rsidRDefault="000F3B58" w:rsidP="000F3B58">
      <w:pPr>
        <w:pStyle w:val="Beschriftung"/>
      </w:pPr>
      <w:proofErr w:type="spellStart"/>
      <w:r>
        <w:t>bla</w:t>
      </w:r>
      <w:proofErr w:type="spellEnd"/>
    </w:p>
    <w:p w14:paraId="5AABBDE7" w14:textId="7E5024C1" w:rsidR="000F3B58" w:rsidRDefault="000F3B58" w:rsidP="000F3B58">
      <w:pPr>
        <w:pStyle w:val="BibliographieEintrag"/>
      </w:pPr>
      <w:r>
        <w:t>Das ist</w:t>
      </w:r>
      <w:r>
        <w:t xml:space="preserve"> </w:t>
      </w:r>
      <w:proofErr w:type="spellStart"/>
      <w:r>
        <w:t>BibliographieEintrag</w:t>
      </w:r>
      <w:proofErr w:type="spellEnd"/>
    </w:p>
    <w:p w14:paraId="67FE1C99" w14:textId="6AED7914" w:rsidR="000F3B58" w:rsidRDefault="000F3B58" w:rsidP="000F3B58">
      <w:pPr>
        <w:pStyle w:val="BibliographieEintrag"/>
      </w:pPr>
      <w:proofErr w:type="spellStart"/>
      <w:r>
        <w:t>Bla</w:t>
      </w:r>
      <w:proofErr w:type="spellEnd"/>
    </w:p>
    <w:p w14:paraId="27AF955F" w14:textId="1627384E" w:rsidR="000F3B58" w:rsidRDefault="000F3B58" w:rsidP="000F3B58">
      <w:pPr>
        <w:pStyle w:val="BibliographieEintrag"/>
        <w:rPr>
          <w:rStyle w:val="Buchtitel"/>
        </w:rPr>
      </w:pPr>
      <w:r>
        <w:t xml:space="preserve">Das </w:t>
      </w:r>
      <w:r w:rsidRPr="000F3B58">
        <w:rPr>
          <w:rStyle w:val="Buchtitel"/>
        </w:rPr>
        <w:t>ist Buchtitel</w:t>
      </w:r>
      <w:r w:rsidR="00C42815">
        <w:rPr>
          <w:rStyle w:val="Funotenzeichen"/>
          <w:b/>
          <w:bCs/>
          <w:i/>
          <w:iCs/>
          <w:spacing w:val="5"/>
        </w:rPr>
        <w:footnoteReference w:id="1"/>
      </w:r>
    </w:p>
    <w:p w14:paraId="46BDB96A" w14:textId="16C52931" w:rsidR="00C42815" w:rsidRPr="000F3B58" w:rsidRDefault="00C42815" w:rsidP="000F3B58">
      <w:pPr>
        <w:pStyle w:val="BibliographieEintrag"/>
        <w:rPr>
          <w:rStyle w:val="Buchtitel"/>
        </w:rPr>
      </w:pPr>
      <w:proofErr w:type="spellStart"/>
      <w:r>
        <w:rPr>
          <w:rStyle w:val="Buchtitel"/>
        </w:rPr>
        <w:t>bla</w:t>
      </w:r>
      <w:proofErr w:type="spellEnd"/>
    </w:p>
    <w:p w14:paraId="17B21353" w14:textId="1A5F77B2" w:rsidR="000F3B58" w:rsidRDefault="000F3B58" w:rsidP="000F3B58">
      <w:pPr>
        <w:pStyle w:val="AufzaehlungKommentar"/>
        <w:rPr>
          <w:rStyle w:val="EditName"/>
        </w:rPr>
      </w:pPr>
      <w:r w:rsidRPr="000F3B58">
        <w:rPr>
          <w:rStyle w:val="EditName"/>
        </w:rPr>
        <w:t xml:space="preserve">Das ist </w:t>
      </w:r>
      <w:proofErr w:type="spellStart"/>
      <w:r w:rsidRPr="000F3B58">
        <w:rPr>
          <w:rStyle w:val="EditName"/>
        </w:rPr>
        <w:t>EditName</w:t>
      </w:r>
      <w:proofErr w:type="spellEnd"/>
      <w:r>
        <w:rPr>
          <w:rStyle w:val="Endnotenzeichen"/>
          <w:i/>
          <w:color w:val="7030A0"/>
        </w:rPr>
        <w:endnoteReference w:id="1"/>
      </w:r>
    </w:p>
    <w:p w14:paraId="74584B57" w14:textId="2030D1AE" w:rsidR="00C42815" w:rsidRDefault="00C42815" w:rsidP="000F3B58">
      <w:pPr>
        <w:pStyle w:val="AufzaehlungKommentar"/>
        <w:rPr>
          <w:rStyle w:val="EditName"/>
        </w:rPr>
      </w:pPr>
      <w:proofErr w:type="spellStart"/>
      <w:r>
        <w:rPr>
          <w:rStyle w:val="EditName"/>
        </w:rPr>
        <w:t>Bla</w:t>
      </w:r>
      <w:proofErr w:type="spellEnd"/>
    </w:p>
    <w:p w14:paraId="6421E30C" w14:textId="77777777" w:rsidR="00C42815" w:rsidRPr="00C42815" w:rsidRDefault="00C42815" w:rsidP="00C42815">
      <w:pPr>
        <w:pStyle w:val="AbsatzGesetz"/>
        <w:rPr>
          <w:rStyle w:val="EditName"/>
          <w:i w:val="0"/>
          <w:color w:val="auto"/>
        </w:rPr>
      </w:pPr>
    </w:p>
    <w:p w14:paraId="02AC9CD1" w14:textId="5773726F" w:rsidR="00C42815" w:rsidRPr="000F3B58" w:rsidRDefault="00C42815" w:rsidP="000F3B58">
      <w:pPr>
        <w:pStyle w:val="AufzaehlungKommentar"/>
        <w:rPr>
          <w:i/>
          <w:color w:val="7030A0"/>
        </w:rPr>
      </w:pPr>
    </w:p>
    <w:p w14:paraId="0BD22157" w14:textId="77777777" w:rsidR="000F3B58" w:rsidRDefault="000F3B58" w:rsidP="000F3B58">
      <w:pPr>
        <w:pStyle w:val="AufzaehlungGesetz"/>
      </w:pPr>
    </w:p>
    <w:p w14:paraId="20CD03EC" w14:textId="50DD1809" w:rsidR="00B776A2" w:rsidRPr="000F3B58" w:rsidRDefault="000F3B58" w:rsidP="000F3B58">
      <w:pPr>
        <w:pStyle w:val="Kelsenfussnote"/>
        <w:rPr>
          <w:rStyle w:val="KelsenfussnotenNr"/>
          <w:color w:val="auto"/>
          <w:vertAlign w:val="baseline"/>
        </w:rPr>
      </w:pPr>
      <w:r>
        <w:t xml:space="preserve">Das ist eine </w:t>
      </w:r>
      <w:proofErr w:type="spellStart"/>
      <w:r>
        <w:t>Kelsenfußnote</w:t>
      </w:r>
      <w:proofErr w:type="spellEnd"/>
    </w:p>
    <w:sectPr w:rsidR="00B776A2" w:rsidRPr="000F3B58" w:rsidSect="00907278">
      <w:headerReference w:type="even" r:id="rId11"/>
      <w:headerReference w:type="default" r:id="rId12"/>
      <w:pgSz w:w="11906" w:h="16838" w:code="9"/>
      <w:pgMar w:top="1123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7023" w14:textId="77777777" w:rsidR="000F3B58" w:rsidRDefault="000F3B58">
      <w:r>
        <w:separator/>
      </w:r>
    </w:p>
    <w:p w14:paraId="6EE3DE5B" w14:textId="77777777" w:rsidR="000F3B58" w:rsidRDefault="000F3B58"/>
  </w:endnote>
  <w:endnote w:type="continuationSeparator" w:id="0">
    <w:p w14:paraId="53BFF85D" w14:textId="77777777" w:rsidR="000F3B58" w:rsidRDefault="000F3B58">
      <w:r>
        <w:continuationSeparator/>
      </w:r>
    </w:p>
    <w:p w14:paraId="06A7F509" w14:textId="77777777" w:rsidR="000F3B58" w:rsidRDefault="000F3B58"/>
  </w:endnote>
  <w:endnote w:id="1">
    <w:p w14:paraId="5B7FAACC" w14:textId="5CC22E95" w:rsidR="000F3B58" w:rsidRDefault="000F3B58">
      <w:pPr>
        <w:pStyle w:val="Endnotentext"/>
      </w:pPr>
      <w:r>
        <w:rPr>
          <w:rStyle w:val="Endnotenzeichen"/>
        </w:rPr>
        <w:endnoteRef/>
      </w:r>
      <w:r>
        <w:t xml:space="preserve"> Das ist ein Endnote</w:t>
      </w:r>
      <w:r w:rsidR="00C42815">
        <w:t>ntext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tax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79AD" w14:textId="77777777" w:rsidR="000F3B58" w:rsidRDefault="000F3B58">
      <w:r>
        <w:separator/>
      </w:r>
    </w:p>
    <w:p w14:paraId="122FDA43" w14:textId="77777777" w:rsidR="000F3B58" w:rsidRDefault="000F3B58"/>
  </w:footnote>
  <w:footnote w:type="continuationSeparator" w:id="0">
    <w:p w14:paraId="136B7D53" w14:textId="77777777" w:rsidR="000F3B58" w:rsidRDefault="000F3B58">
      <w:r>
        <w:continuationSeparator/>
      </w:r>
    </w:p>
    <w:p w14:paraId="1DB3A2A9" w14:textId="77777777" w:rsidR="000F3B58" w:rsidRDefault="000F3B58"/>
  </w:footnote>
  <w:footnote w:id="1">
    <w:p w14:paraId="79A7B6DD" w14:textId="4C895AA6" w:rsidR="00C42815" w:rsidRDefault="00C42815">
      <w:pPr>
        <w:pStyle w:val="Funotentext"/>
      </w:pPr>
      <w:r>
        <w:rPr>
          <w:rStyle w:val="Funotenzeichen"/>
        </w:rPr>
        <w:footnoteRef/>
      </w:r>
      <w:r>
        <w:t xml:space="preserve"> Das ist Fußnotentext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42" w:type="pct"/>
      <w:tblLook w:val="01E0" w:firstRow="1" w:lastRow="1" w:firstColumn="1" w:lastColumn="1" w:noHBand="0" w:noVBand="0"/>
    </w:tblPr>
    <w:tblGrid>
      <w:gridCol w:w="8965"/>
    </w:tblGrid>
    <w:tr w:rsidR="0033596D" w14:paraId="6CCEC83D" w14:textId="77777777" w:rsidTr="008E62FE">
      <w:tc>
        <w:tcPr>
          <w:tcW w:w="5000" w:type="pct"/>
        </w:tcPr>
        <w:p w14:paraId="08D4F52F" w14:textId="77777777" w:rsidR="0033596D" w:rsidRPr="008E62FE" w:rsidRDefault="0033596D" w:rsidP="00907278">
          <w:pPr>
            <w:pStyle w:val="SeitenzahlGerade"/>
          </w:pPr>
          <w:r w:rsidRPr="008E62FE">
            <w:fldChar w:fldCharType="begin"/>
          </w:r>
          <w:r w:rsidRPr="008E62FE">
            <w:instrText xml:space="preserve"> PAGE </w:instrText>
          </w:r>
          <w:r w:rsidRPr="008E62FE">
            <w:fldChar w:fldCharType="separate"/>
          </w:r>
          <w:r w:rsidRPr="00CD45A3">
            <w:t>2</w:t>
          </w:r>
          <w:r w:rsidRPr="008E62FE">
            <w:fldChar w:fldCharType="end"/>
          </w:r>
        </w:p>
      </w:tc>
    </w:tr>
    <w:tr w:rsidR="0033596D" w14:paraId="0AAF070D" w14:textId="77777777" w:rsidTr="008E62FE">
      <w:tc>
        <w:tcPr>
          <w:tcW w:w="5000" w:type="pct"/>
        </w:tcPr>
        <w:p w14:paraId="53E4C6E4" w14:textId="77777777" w:rsidR="0033596D" w:rsidRPr="00907278" w:rsidRDefault="0033596D" w:rsidP="008E62FE"/>
      </w:tc>
    </w:tr>
  </w:tbl>
  <w:p w14:paraId="77AE389D" w14:textId="77777777" w:rsidR="0033596D" w:rsidRDefault="0033596D" w:rsidP="008E62FE"/>
  <w:p w14:paraId="71BED665" w14:textId="77777777" w:rsidR="0033596D" w:rsidRDefault="0033596D" w:rsidP="008E62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42" w:type="pct"/>
      <w:tblLook w:val="01E0" w:firstRow="1" w:lastRow="1" w:firstColumn="1" w:lastColumn="1" w:noHBand="0" w:noVBand="0"/>
    </w:tblPr>
    <w:tblGrid>
      <w:gridCol w:w="8965"/>
    </w:tblGrid>
    <w:tr w:rsidR="0033596D" w14:paraId="71B291A0" w14:textId="77777777" w:rsidTr="008E62FE">
      <w:tc>
        <w:tcPr>
          <w:tcW w:w="5000" w:type="pct"/>
        </w:tcPr>
        <w:p w14:paraId="7A92ED9D" w14:textId="77777777" w:rsidR="0033596D" w:rsidRPr="008E62FE" w:rsidRDefault="0033596D" w:rsidP="008E62FE">
          <w:r w:rsidRPr="008E62FE">
            <w:fldChar w:fldCharType="begin"/>
          </w:r>
          <w:r w:rsidRPr="008E62FE">
            <w:instrText xml:space="preserve"> PAGE </w:instrText>
          </w:r>
          <w:r w:rsidRPr="008E62FE">
            <w:fldChar w:fldCharType="separate"/>
          </w:r>
          <w:r w:rsidR="000707A9">
            <w:rPr>
              <w:noProof/>
            </w:rPr>
            <w:t>1</w:t>
          </w:r>
          <w:r w:rsidRPr="008E62FE">
            <w:fldChar w:fldCharType="end"/>
          </w:r>
        </w:p>
      </w:tc>
    </w:tr>
    <w:tr w:rsidR="0033596D" w14:paraId="3A41BD2A" w14:textId="77777777" w:rsidTr="008E62FE">
      <w:tc>
        <w:tcPr>
          <w:tcW w:w="5000" w:type="pct"/>
        </w:tcPr>
        <w:p w14:paraId="6A898F0C" w14:textId="77777777" w:rsidR="0033596D" w:rsidRPr="00907278" w:rsidRDefault="0033596D" w:rsidP="008E62FE"/>
      </w:tc>
    </w:tr>
  </w:tbl>
  <w:p w14:paraId="0702CD20" w14:textId="77777777" w:rsidR="0033596D" w:rsidRPr="00907278" w:rsidRDefault="0033596D" w:rsidP="008E62FE"/>
  <w:p w14:paraId="11840870" w14:textId="77777777" w:rsidR="0033596D" w:rsidRDefault="003359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1203B4"/>
    <w:lvl w:ilvl="0">
      <w:start w:val="1"/>
      <w:numFmt w:val="decimal"/>
      <w:pStyle w:val="Listennummer2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70AF6E"/>
    <w:lvl w:ilvl="0">
      <w:start w:val="1"/>
      <w:numFmt w:val="decimal"/>
      <w:pStyle w:val="Listennummer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5093A4"/>
    <w:lvl w:ilvl="0">
      <w:start w:val="1"/>
      <w:numFmt w:val="decimal"/>
      <w:pStyle w:val="Aufzhlungszeichen5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A6C30"/>
    <w:lvl w:ilvl="0">
      <w:start w:val="1"/>
      <w:numFmt w:val="decimal"/>
      <w:pStyle w:val="Aufzhlungszeichen4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74BB84"/>
    <w:lvl w:ilvl="0">
      <w:start w:val="1"/>
      <w:numFmt w:val="bullet"/>
      <w:pStyle w:val="Aufzhlungszeichen2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2ED6FC"/>
    <w:lvl w:ilvl="0">
      <w:start w:val="1"/>
      <w:numFmt w:val="bullet"/>
      <w:pStyle w:val="Aufzhlungszeichen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8ABD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78D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644A6"/>
    <w:lvl w:ilvl="0">
      <w:start w:val="1"/>
      <w:numFmt w:val="decimal"/>
      <w:pStyle w:val="Aufzhlungszeichen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5A1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75CAF"/>
    <w:multiLevelType w:val="multilevel"/>
    <w:tmpl w:val="04070023"/>
    <w:lvl w:ilvl="0">
      <w:start w:val="1"/>
      <w:numFmt w:val="upperRoman"/>
      <w:pStyle w:val="Listennummer5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9273AFA"/>
    <w:multiLevelType w:val="hybridMultilevel"/>
    <w:tmpl w:val="9386E74C"/>
    <w:lvl w:ilvl="0" w:tplc="F274F64E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4C3C6488"/>
    <w:multiLevelType w:val="multilevel"/>
    <w:tmpl w:val="0407001D"/>
    <w:lvl w:ilvl="0">
      <w:start w:val="1"/>
      <w:numFmt w:val="decimal"/>
      <w:pStyle w:val="Listennummer4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C0877A2"/>
    <w:multiLevelType w:val="multilevel"/>
    <w:tmpl w:val="0407001F"/>
    <w:lvl w:ilvl="0">
      <w:start w:val="1"/>
      <w:numFmt w:val="decimal"/>
      <w:pStyle w:val="Listennummer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19538067">
    <w:abstractNumId w:val="9"/>
  </w:num>
  <w:num w:numId="2" w16cid:durableId="1606500757">
    <w:abstractNumId w:val="7"/>
  </w:num>
  <w:num w:numId="3" w16cid:durableId="1467359030">
    <w:abstractNumId w:val="6"/>
  </w:num>
  <w:num w:numId="4" w16cid:durableId="1865556218">
    <w:abstractNumId w:val="5"/>
  </w:num>
  <w:num w:numId="5" w16cid:durableId="745103916">
    <w:abstractNumId w:val="4"/>
  </w:num>
  <w:num w:numId="6" w16cid:durableId="957837042">
    <w:abstractNumId w:val="8"/>
  </w:num>
  <w:num w:numId="7" w16cid:durableId="311523472">
    <w:abstractNumId w:val="3"/>
  </w:num>
  <w:num w:numId="8" w16cid:durableId="565411383">
    <w:abstractNumId w:val="2"/>
  </w:num>
  <w:num w:numId="9" w16cid:durableId="1513882851">
    <w:abstractNumId w:val="1"/>
  </w:num>
  <w:num w:numId="10" w16cid:durableId="609824733">
    <w:abstractNumId w:val="0"/>
  </w:num>
  <w:num w:numId="11" w16cid:durableId="319893284">
    <w:abstractNumId w:val="13"/>
  </w:num>
  <w:num w:numId="12" w16cid:durableId="1669598981">
    <w:abstractNumId w:val="12"/>
  </w:num>
  <w:num w:numId="13" w16cid:durableId="2126804005">
    <w:abstractNumId w:val="10"/>
  </w:num>
  <w:num w:numId="14" w16cid:durableId="15099018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formatting="1" w:enforcement="1"/>
  <w:autoFormatOverride/>
  <w:defaultTabStop w:val="709"/>
  <w:hyphenationZone w:val="425"/>
  <w:evenAndOddHeaders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nd_aktuell" w:val="2"/>
    <w:docVar w:name="band_nr" w:val="3"/>
    <w:docVar w:name="Bearbeiter" w:val="legalkraus"/>
    <w:docVar w:name="Bearbeitungsstand" w:val="(kein Text)"/>
    <w:docVar w:name="check_selection" w:val="1"/>
    <w:docVar w:name="Kommentare" w:val="(kein Text)"/>
    <w:docVar w:name="path_db" w:val="C:\Dokumente und Einstellungen\rupert jung\Anwendungsdaten\Microsoft\Vorlagen\registerdaten.mdb"/>
    <w:docVar w:name="Zusatzinformation_1" w:val="(kein Text)"/>
    <w:docVar w:name="Zusatzinformation_2" w:val="(kein Text)"/>
    <w:docVar w:name="Zusatzinformation_3" w:val="(kein Text)"/>
  </w:docVars>
  <w:rsids>
    <w:rsidRoot w:val="000F3B58"/>
    <w:rsid w:val="000028DB"/>
    <w:rsid w:val="00004C71"/>
    <w:rsid w:val="000051BB"/>
    <w:rsid w:val="00005E5F"/>
    <w:rsid w:val="00006026"/>
    <w:rsid w:val="0001145A"/>
    <w:rsid w:val="00012AF1"/>
    <w:rsid w:val="00012EB8"/>
    <w:rsid w:val="00012EE0"/>
    <w:rsid w:val="0001402C"/>
    <w:rsid w:val="00014DE4"/>
    <w:rsid w:val="000155E9"/>
    <w:rsid w:val="00015AE4"/>
    <w:rsid w:val="00015CA4"/>
    <w:rsid w:val="000214A5"/>
    <w:rsid w:val="000218B1"/>
    <w:rsid w:val="00022208"/>
    <w:rsid w:val="00024602"/>
    <w:rsid w:val="00024F68"/>
    <w:rsid w:val="00027A07"/>
    <w:rsid w:val="00030278"/>
    <w:rsid w:val="00031BF0"/>
    <w:rsid w:val="00031E9E"/>
    <w:rsid w:val="0003219E"/>
    <w:rsid w:val="000330B2"/>
    <w:rsid w:val="000334BB"/>
    <w:rsid w:val="00033C0D"/>
    <w:rsid w:val="00033FFD"/>
    <w:rsid w:val="000342A6"/>
    <w:rsid w:val="00036E62"/>
    <w:rsid w:val="00040255"/>
    <w:rsid w:val="00042C72"/>
    <w:rsid w:val="000438A2"/>
    <w:rsid w:val="000502A1"/>
    <w:rsid w:val="000507BE"/>
    <w:rsid w:val="00050CDC"/>
    <w:rsid w:val="000521A3"/>
    <w:rsid w:val="000522E6"/>
    <w:rsid w:val="00057350"/>
    <w:rsid w:val="000578E5"/>
    <w:rsid w:val="00060621"/>
    <w:rsid w:val="0006140C"/>
    <w:rsid w:val="00065675"/>
    <w:rsid w:val="00065BAF"/>
    <w:rsid w:val="000666C2"/>
    <w:rsid w:val="000707A9"/>
    <w:rsid w:val="00070B1F"/>
    <w:rsid w:val="0007120D"/>
    <w:rsid w:val="00075189"/>
    <w:rsid w:val="00075FE5"/>
    <w:rsid w:val="000800E6"/>
    <w:rsid w:val="00083048"/>
    <w:rsid w:val="000831BD"/>
    <w:rsid w:val="00083EAE"/>
    <w:rsid w:val="00085850"/>
    <w:rsid w:val="000866D7"/>
    <w:rsid w:val="000874C7"/>
    <w:rsid w:val="00087A72"/>
    <w:rsid w:val="00097DBA"/>
    <w:rsid w:val="000A322C"/>
    <w:rsid w:val="000A5C8F"/>
    <w:rsid w:val="000A6D66"/>
    <w:rsid w:val="000A73EF"/>
    <w:rsid w:val="000A75DA"/>
    <w:rsid w:val="000B13F5"/>
    <w:rsid w:val="000B1953"/>
    <w:rsid w:val="000B1F23"/>
    <w:rsid w:val="000B4856"/>
    <w:rsid w:val="000B6B9B"/>
    <w:rsid w:val="000B6BA6"/>
    <w:rsid w:val="000B787C"/>
    <w:rsid w:val="000C0A0F"/>
    <w:rsid w:val="000C0FA8"/>
    <w:rsid w:val="000C32DF"/>
    <w:rsid w:val="000C3AB8"/>
    <w:rsid w:val="000C3DAD"/>
    <w:rsid w:val="000C5216"/>
    <w:rsid w:val="000C665D"/>
    <w:rsid w:val="000C6BD1"/>
    <w:rsid w:val="000D04B1"/>
    <w:rsid w:val="000D2472"/>
    <w:rsid w:val="000D43D6"/>
    <w:rsid w:val="000D4DD7"/>
    <w:rsid w:val="000D5228"/>
    <w:rsid w:val="000D5400"/>
    <w:rsid w:val="000D5736"/>
    <w:rsid w:val="000D5CFE"/>
    <w:rsid w:val="000E09B5"/>
    <w:rsid w:val="000E35D7"/>
    <w:rsid w:val="000E4592"/>
    <w:rsid w:val="000E78D2"/>
    <w:rsid w:val="000F08D8"/>
    <w:rsid w:val="000F3B58"/>
    <w:rsid w:val="000F5BBA"/>
    <w:rsid w:val="000F604A"/>
    <w:rsid w:val="000F68E9"/>
    <w:rsid w:val="000F690E"/>
    <w:rsid w:val="000F6CB4"/>
    <w:rsid w:val="000F7C78"/>
    <w:rsid w:val="001010BD"/>
    <w:rsid w:val="00101F58"/>
    <w:rsid w:val="0010239D"/>
    <w:rsid w:val="00103191"/>
    <w:rsid w:val="00107D4B"/>
    <w:rsid w:val="00111B21"/>
    <w:rsid w:val="00112D8D"/>
    <w:rsid w:val="00112E3B"/>
    <w:rsid w:val="0011373E"/>
    <w:rsid w:val="00113F7E"/>
    <w:rsid w:val="001143A6"/>
    <w:rsid w:val="00115BA7"/>
    <w:rsid w:val="00117086"/>
    <w:rsid w:val="001170AE"/>
    <w:rsid w:val="001171AD"/>
    <w:rsid w:val="001173DA"/>
    <w:rsid w:val="00117F41"/>
    <w:rsid w:val="00124EAD"/>
    <w:rsid w:val="00124EC1"/>
    <w:rsid w:val="00125EC2"/>
    <w:rsid w:val="00130F74"/>
    <w:rsid w:val="001316D8"/>
    <w:rsid w:val="00131C45"/>
    <w:rsid w:val="00132C4A"/>
    <w:rsid w:val="0013444A"/>
    <w:rsid w:val="00136C6E"/>
    <w:rsid w:val="00137FD9"/>
    <w:rsid w:val="00142883"/>
    <w:rsid w:val="00144249"/>
    <w:rsid w:val="00144D54"/>
    <w:rsid w:val="00151287"/>
    <w:rsid w:val="001517C6"/>
    <w:rsid w:val="001519BD"/>
    <w:rsid w:val="00152959"/>
    <w:rsid w:val="0016303B"/>
    <w:rsid w:val="00163C0F"/>
    <w:rsid w:val="001659CC"/>
    <w:rsid w:val="00170508"/>
    <w:rsid w:val="00170F7C"/>
    <w:rsid w:val="00172889"/>
    <w:rsid w:val="00173189"/>
    <w:rsid w:val="001802D3"/>
    <w:rsid w:val="001851C9"/>
    <w:rsid w:val="001854E4"/>
    <w:rsid w:val="00185C41"/>
    <w:rsid w:val="00187C32"/>
    <w:rsid w:val="00191FF7"/>
    <w:rsid w:val="0019222B"/>
    <w:rsid w:val="0019419F"/>
    <w:rsid w:val="00195187"/>
    <w:rsid w:val="001959FD"/>
    <w:rsid w:val="00196FAE"/>
    <w:rsid w:val="001A0BE3"/>
    <w:rsid w:val="001A3A84"/>
    <w:rsid w:val="001A3CD0"/>
    <w:rsid w:val="001A618C"/>
    <w:rsid w:val="001A61D6"/>
    <w:rsid w:val="001A76FE"/>
    <w:rsid w:val="001B0365"/>
    <w:rsid w:val="001B0A90"/>
    <w:rsid w:val="001B42AE"/>
    <w:rsid w:val="001B6F7A"/>
    <w:rsid w:val="001B7083"/>
    <w:rsid w:val="001C0EAB"/>
    <w:rsid w:val="001C13CB"/>
    <w:rsid w:val="001C1541"/>
    <w:rsid w:val="001C24BF"/>
    <w:rsid w:val="001C2686"/>
    <w:rsid w:val="001C39A6"/>
    <w:rsid w:val="001C402E"/>
    <w:rsid w:val="001C42B7"/>
    <w:rsid w:val="001C4DBB"/>
    <w:rsid w:val="001D0933"/>
    <w:rsid w:val="001D4222"/>
    <w:rsid w:val="001D53B1"/>
    <w:rsid w:val="001D5D1C"/>
    <w:rsid w:val="001D6AD7"/>
    <w:rsid w:val="001D7C80"/>
    <w:rsid w:val="001E120F"/>
    <w:rsid w:val="001E35E6"/>
    <w:rsid w:val="001E431A"/>
    <w:rsid w:val="001E471F"/>
    <w:rsid w:val="001E47F2"/>
    <w:rsid w:val="001E68FB"/>
    <w:rsid w:val="001F09C4"/>
    <w:rsid w:val="001F1FD8"/>
    <w:rsid w:val="001F2004"/>
    <w:rsid w:val="001F3D04"/>
    <w:rsid w:val="001F45A3"/>
    <w:rsid w:val="00201FF8"/>
    <w:rsid w:val="002053FA"/>
    <w:rsid w:val="002062EE"/>
    <w:rsid w:val="002076BA"/>
    <w:rsid w:val="00210B31"/>
    <w:rsid w:val="00213C4C"/>
    <w:rsid w:val="00215C37"/>
    <w:rsid w:val="00215C78"/>
    <w:rsid w:val="0021690D"/>
    <w:rsid w:val="00220D4C"/>
    <w:rsid w:val="0022277A"/>
    <w:rsid w:val="00223260"/>
    <w:rsid w:val="0022468F"/>
    <w:rsid w:val="0022591B"/>
    <w:rsid w:val="00226B73"/>
    <w:rsid w:val="00227843"/>
    <w:rsid w:val="00227B3A"/>
    <w:rsid w:val="0023062D"/>
    <w:rsid w:val="00230EDE"/>
    <w:rsid w:val="00232853"/>
    <w:rsid w:val="0023383C"/>
    <w:rsid w:val="00233A1F"/>
    <w:rsid w:val="00234F4E"/>
    <w:rsid w:val="00236205"/>
    <w:rsid w:val="002372D4"/>
    <w:rsid w:val="0024398A"/>
    <w:rsid w:val="00245174"/>
    <w:rsid w:val="00246B4E"/>
    <w:rsid w:val="00247F99"/>
    <w:rsid w:val="0025020E"/>
    <w:rsid w:val="0025069D"/>
    <w:rsid w:val="0025137E"/>
    <w:rsid w:val="002519F2"/>
    <w:rsid w:val="00252941"/>
    <w:rsid w:val="00253225"/>
    <w:rsid w:val="0025550E"/>
    <w:rsid w:val="00256F4E"/>
    <w:rsid w:val="002570D4"/>
    <w:rsid w:val="00257C45"/>
    <w:rsid w:val="00257FA0"/>
    <w:rsid w:val="002615B2"/>
    <w:rsid w:val="00261802"/>
    <w:rsid w:val="00261D22"/>
    <w:rsid w:val="002639A1"/>
    <w:rsid w:val="00265F95"/>
    <w:rsid w:val="002662BE"/>
    <w:rsid w:val="002671A1"/>
    <w:rsid w:val="00267E0B"/>
    <w:rsid w:val="002701F5"/>
    <w:rsid w:val="00270C37"/>
    <w:rsid w:val="00271EFB"/>
    <w:rsid w:val="00284205"/>
    <w:rsid w:val="002843AC"/>
    <w:rsid w:val="002853C8"/>
    <w:rsid w:val="0028579A"/>
    <w:rsid w:val="00286553"/>
    <w:rsid w:val="00286F49"/>
    <w:rsid w:val="00291D59"/>
    <w:rsid w:val="00292BC7"/>
    <w:rsid w:val="00293312"/>
    <w:rsid w:val="00295054"/>
    <w:rsid w:val="00295F2F"/>
    <w:rsid w:val="002962D2"/>
    <w:rsid w:val="002A06BC"/>
    <w:rsid w:val="002A55AA"/>
    <w:rsid w:val="002B0C52"/>
    <w:rsid w:val="002B1D9A"/>
    <w:rsid w:val="002B569C"/>
    <w:rsid w:val="002B7118"/>
    <w:rsid w:val="002C35FC"/>
    <w:rsid w:val="002C39E3"/>
    <w:rsid w:val="002C3FB2"/>
    <w:rsid w:val="002C4429"/>
    <w:rsid w:val="002C4D79"/>
    <w:rsid w:val="002C7FDF"/>
    <w:rsid w:val="002D2F65"/>
    <w:rsid w:val="002D422A"/>
    <w:rsid w:val="002D67AE"/>
    <w:rsid w:val="002D770C"/>
    <w:rsid w:val="002E2C8E"/>
    <w:rsid w:val="002E3B3F"/>
    <w:rsid w:val="002F02F0"/>
    <w:rsid w:val="002F186E"/>
    <w:rsid w:val="002F4125"/>
    <w:rsid w:val="002F5251"/>
    <w:rsid w:val="002F5512"/>
    <w:rsid w:val="002F6512"/>
    <w:rsid w:val="002F753E"/>
    <w:rsid w:val="00301E66"/>
    <w:rsid w:val="00304015"/>
    <w:rsid w:val="00304D51"/>
    <w:rsid w:val="003105F9"/>
    <w:rsid w:val="003123C8"/>
    <w:rsid w:val="00312503"/>
    <w:rsid w:val="00316685"/>
    <w:rsid w:val="00317FF2"/>
    <w:rsid w:val="003202D4"/>
    <w:rsid w:val="003204FB"/>
    <w:rsid w:val="00321E78"/>
    <w:rsid w:val="003260A9"/>
    <w:rsid w:val="00327102"/>
    <w:rsid w:val="00327DA8"/>
    <w:rsid w:val="00327E3B"/>
    <w:rsid w:val="003308C1"/>
    <w:rsid w:val="00331476"/>
    <w:rsid w:val="00333FE1"/>
    <w:rsid w:val="0033596D"/>
    <w:rsid w:val="00336A0D"/>
    <w:rsid w:val="00336B94"/>
    <w:rsid w:val="0033774D"/>
    <w:rsid w:val="00340798"/>
    <w:rsid w:val="00346569"/>
    <w:rsid w:val="00346796"/>
    <w:rsid w:val="00347A9D"/>
    <w:rsid w:val="00351606"/>
    <w:rsid w:val="00351968"/>
    <w:rsid w:val="00354883"/>
    <w:rsid w:val="00356473"/>
    <w:rsid w:val="00357295"/>
    <w:rsid w:val="00362AC7"/>
    <w:rsid w:val="00364439"/>
    <w:rsid w:val="003648AA"/>
    <w:rsid w:val="00365F80"/>
    <w:rsid w:val="00370194"/>
    <w:rsid w:val="00371C06"/>
    <w:rsid w:val="00373978"/>
    <w:rsid w:val="003746F9"/>
    <w:rsid w:val="00374753"/>
    <w:rsid w:val="00374D43"/>
    <w:rsid w:val="00376E8A"/>
    <w:rsid w:val="003824B7"/>
    <w:rsid w:val="00383744"/>
    <w:rsid w:val="003863B1"/>
    <w:rsid w:val="00387B92"/>
    <w:rsid w:val="00390CE9"/>
    <w:rsid w:val="00392284"/>
    <w:rsid w:val="00392CF1"/>
    <w:rsid w:val="003934F6"/>
    <w:rsid w:val="0039369D"/>
    <w:rsid w:val="0039576C"/>
    <w:rsid w:val="003957F4"/>
    <w:rsid w:val="00395E84"/>
    <w:rsid w:val="00396007"/>
    <w:rsid w:val="00397D9D"/>
    <w:rsid w:val="003A0C1C"/>
    <w:rsid w:val="003A0D75"/>
    <w:rsid w:val="003A16C6"/>
    <w:rsid w:val="003A1ABE"/>
    <w:rsid w:val="003A1C41"/>
    <w:rsid w:val="003A2FFB"/>
    <w:rsid w:val="003A3CBD"/>
    <w:rsid w:val="003A55B5"/>
    <w:rsid w:val="003A6853"/>
    <w:rsid w:val="003A6E34"/>
    <w:rsid w:val="003B2EDC"/>
    <w:rsid w:val="003B5190"/>
    <w:rsid w:val="003B5F3D"/>
    <w:rsid w:val="003B6071"/>
    <w:rsid w:val="003B67F9"/>
    <w:rsid w:val="003B6C5B"/>
    <w:rsid w:val="003B74BC"/>
    <w:rsid w:val="003C02BD"/>
    <w:rsid w:val="003C047D"/>
    <w:rsid w:val="003C122D"/>
    <w:rsid w:val="003C5901"/>
    <w:rsid w:val="003D04E0"/>
    <w:rsid w:val="003D134C"/>
    <w:rsid w:val="003D1CF3"/>
    <w:rsid w:val="003D41FF"/>
    <w:rsid w:val="003D4A32"/>
    <w:rsid w:val="003D556E"/>
    <w:rsid w:val="003D5844"/>
    <w:rsid w:val="003D5D88"/>
    <w:rsid w:val="003D7851"/>
    <w:rsid w:val="003E138C"/>
    <w:rsid w:val="003E27FD"/>
    <w:rsid w:val="003E4205"/>
    <w:rsid w:val="003E4B38"/>
    <w:rsid w:val="003E6A82"/>
    <w:rsid w:val="003E74EC"/>
    <w:rsid w:val="003F28DE"/>
    <w:rsid w:val="003F3DD3"/>
    <w:rsid w:val="003F3E21"/>
    <w:rsid w:val="003F4315"/>
    <w:rsid w:val="003F48CA"/>
    <w:rsid w:val="003F6ABF"/>
    <w:rsid w:val="003F6C4F"/>
    <w:rsid w:val="003F7386"/>
    <w:rsid w:val="003F76BC"/>
    <w:rsid w:val="00404CD8"/>
    <w:rsid w:val="00410D22"/>
    <w:rsid w:val="0041118A"/>
    <w:rsid w:val="004118E6"/>
    <w:rsid w:val="0041378F"/>
    <w:rsid w:val="00415736"/>
    <w:rsid w:val="00415FD8"/>
    <w:rsid w:val="00420343"/>
    <w:rsid w:val="004215AB"/>
    <w:rsid w:val="00424372"/>
    <w:rsid w:val="004252BC"/>
    <w:rsid w:val="00426D2B"/>
    <w:rsid w:val="0042782A"/>
    <w:rsid w:val="00427B4A"/>
    <w:rsid w:val="00430258"/>
    <w:rsid w:val="00430DFC"/>
    <w:rsid w:val="00434121"/>
    <w:rsid w:val="00437D4C"/>
    <w:rsid w:val="004459EF"/>
    <w:rsid w:val="00445D2A"/>
    <w:rsid w:val="00450BE4"/>
    <w:rsid w:val="004510F3"/>
    <w:rsid w:val="0045216E"/>
    <w:rsid w:val="004528A2"/>
    <w:rsid w:val="004535F8"/>
    <w:rsid w:val="0045565E"/>
    <w:rsid w:val="0045656D"/>
    <w:rsid w:val="00456AF4"/>
    <w:rsid w:val="00457E70"/>
    <w:rsid w:val="00460BBB"/>
    <w:rsid w:val="00463676"/>
    <w:rsid w:val="004638A7"/>
    <w:rsid w:val="00463E3B"/>
    <w:rsid w:val="00465DAD"/>
    <w:rsid w:val="0046673D"/>
    <w:rsid w:val="00467EBF"/>
    <w:rsid w:val="0047103D"/>
    <w:rsid w:val="0047210F"/>
    <w:rsid w:val="004737DE"/>
    <w:rsid w:val="00473BC7"/>
    <w:rsid w:val="00475621"/>
    <w:rsid w:val="004765A0"/>
    <w:rsid w:val="00480C79"/>
    <w:rsid w:val="004817B1"/>
    <w:rsid w:val="00484163"/>
    <w:rsid w:val="00485578"/>
    <w:rsid w:val="00485E02"/>
    <w:rsid w:val="00490EE8"/>
    <w:rsid w:val="00491A17"/>
    <w:rsid w:val="00492709"/>
    <w:rsid w:val="00492B58"/>
    <w:rsid w:val="0049483B"/>
    <w:rsid w:val="00496369"/>
    <w:rsid w:val="00497BFF"/>
    <w:rsid w:val="00497EF8"/>
    <w:rsid w:val="004A061F"/>
    <w:rsid w:val="004A0766"/>
    <w:rsid w:val="004A11C5"/>
    <w:rsid w:val="004A1387"/>
    <w:rsid w:val="004A51AB"/>
    <w:rsid w:val="004A5569"/>
    <w:rsid w:val="004B28F8"/>
    <w:rsid w:val="004B31D6"/>
    <w:rsid w:val="004B32BE"/>
    <w:rsid w:val="004B4943"/>
    <w:rsid w:val="004B51D6"/>
    <w:rsid w:val="004B624B"/>
    <w:rsid w:val="004B6A56"/>
    <w:rsid w:val="004B76E8"/>
    <w:rsid w:val="004B791C"/>
    <w:rsid w:val="004B7ED7"/>
    <w:rsid w:val="004C1AE7"/>
    <w:rsid w:val="004C23CE"/>
    <w:rsid w:val="004C27EB"/>
    <w:rsid w:val="004C3D45"/>
    <w:rsid w:val="004C6199"/>
    <w:rsid w:val="004C6823"/>
    <w:rsid w:val="004C7747"/>
    <w:rsid w:val="004C79BC"/>
    <w:rsid w:val="004D09F5"/>
    <w:rsid w:val="004D27D5"/>
    <w:rsid w:val="004D39E2"/>
    <w:rsid w:val="004D58BA"/>
    <w:rsid w:val="004D58C9"/>
    <w:rsid w:val="004D5E3F"/>
    <w:rsid w:val="004D6FE3"/>
    <w:rsid w:val="004D7A77"/>
    <w:rsid w:val="004E1867"/>
    <w:rsid w:val="004E251A"/>
    <w:rsid w:val="004E3105"/>
    <w:rsid w:val="004E319F"/>
    <w:rsid w:val="004E431B"/>
    <w:rsid w:val="004E4AC4"/>
    <w:rsid w:val="004E62FE"/>
    <w:rsid w:val="004E6A0A"/>
    <w:rsid w:val="004E75E1"/>
    <w:rsid w:val="004F399E"/>
    <w:rsid w:val="004F3F56"/>
    <w:rsid w:val="004F42BC"/>
    <w:rsid w:val="004F5DD7"/>
    <w:rsid w:val="004F6859"/>
    <w:rsid w:val="004F69AA"/>
    <w:rsid w:val="00502E66"/>
    <w:rsid w:val="005052AB"/>
    <w:rsid w:val="005109AA"/>
    <w:rsid w:val="00511067"/>
    <w:rsid w:val="00512563"/>
    <w:rsid w:val="00512CFB"/>
    <w:rsid w:val="00515446"/>
    <w:rsid w:val="0051661B"/>
    <w:rsid w:val="0052047A"/>
    <w:rsid w:val="0052051C"/>
    <w:rsid w:val="00520A03"/>
    <w:rsid w:val="00524E16"/>
    <w:rsid w:val="005307C8"/>
    <w:rsid w:val="00531544"/>
    <w:rsid w:val="005319F4"/>
    <w:rsid w:val="00532071"/>
    <w:rsid w:val="00532735"/>
    <w:rsid w:val="00533A08"/>
    <w:rsid w:val="00534AE0"/>
    <w:rsid w:val="00534D4E"/>
    <w:rsid w:val="00540C19"/>
    <w:rsid w:val="00542210"/>
    <w:rsid w:val="00544246"/>
    <w:rsid w:val="0054460C"/>
    <w:rsid w:val="00544E26"/>
    <w:rsid w:val="00553422"/>
    <w:rsid w:val="00556A01"/>
    <w:rsid w:val="00560590"/>
    <w:rsid w:val="00561C31"/>
    <w:rsid w:val="005620C5"/>
    <w:rsid w:val="00562F86"/>
    <w:rsid w:val="00563E83"/>
    <w:rsid w:val="005648EA"/>
    <w:rsid w:val="00567994"/>
    <w:rsid w:val="00575A89"/>
    <w:rsid w:val="00575F1D"/>
    <w:rsid w:val="00577442"/>
    <w:rsid w:val="00581C37"/>
    <w:rsid w:val="00582AEF"/>
    <w:rsid w:val="00586136"/>
    <w:rsid w:val="005867AF"/>
    <w:rsid w:val="00592785"/>
    <w:rsid w:val="005945D7"/>
    <w:rsid w:val="00594633"/>
    <w:rsid w:val="00595306"/>
    <w:rsid w:val="005970BA"/>
    <w:rsid w:val="005972D7"/>
    <w:rsid w:val="005972F4"/>
    <w:rsid w:val="005A0B3A"/>
    <w:rsid w:val="005A3299"/>
    <w:rsid w:val="005A34D6"/>
    <w:rsid w:val="005A4B44"/>
    <w:rsid w:val="005A504E"/>
    <w:rsid w:val="005A6515"/>
    <w:rsid w:val="005A7DF3"/>
    <w:rsid w:val="005B3C93"/>
    <w:rsid w:val="005B3ECE"/>
    <w:rsid w:val="005B3FDF"/>
    <w:rsid w:val="005B4F9B"/>
    <w:rsid w:val="005B57AF"/>
    <w:rsid w:val="005B58AA"/>
    <w:rsid w:val="005B6AFE"/>
    <w:rsid w:val="005B7316"/>
    <w:rsid w:val="005C031E"/>
    <w:rsid w:val="005C0E5E"/>
    <w:rsid w:val="005C116D"/>
    <w:rsid w:val="005C4B8D"/>
    <w:rsid w:val="005C509E"/>
    <w:rsid w:val="005C53C5"/>
    <w:rsid w:val="005C5FA9"/>
    <w:rsid w:val="005C6028"/>
    <w:rsid w:val="005C6B8D"/>
    <w:rsid w:val="005C72C3"/>
    <w:rsid w:val="005C7EE2"/>
    <w:rsid w:val="005D1DBC"/>
    <w:rsid w:val="005D333C"/>
    <w:rsid w:val="005D3AEF"/>
    <w:rsid w:val="005D4681"/>
    <w:rsid w:val="005D5759"/>
    <w:rsid w:val="005D5C96"/>
    <w:rsid w:val="005E116A"/>
    <w:rsid w:val="005E1917"/>
    <w:rsid w:val="005E2333"/>
    <w:rsid w:val="005E3409"/>
    <w:rsid w:val="005E48C8"/>
    <w:rsid w:val="005E552A"/>
    <w:rsid w:val="005E5EC0"/>
    <w:rsid w:val="005E6EC1"/>
    <w:rsid w:val="005F1D3E"/>
    <w:rsid w:val="005F1E23"/>
    <w:rsid w:val="005F39AC"/>
    <w:rsid w:val="005F4DD6"/>
    <w:rsid w:val="005F64C1"/>
    <w:rsid w:val="005F79F7"/>
    <w:rsid w:val="00600794"/>
    <w:rsid w:val="00602066"/>
    <w:rsid w:val="0060237E"/>
    <w:rsid w:val="006165F8"/>
    <w:rsid w:val="00620142"/>
    <w:rsid w:val="00620B79"/>
    <w:rsid w:val="006224AC"/>
    <w:rsid w:val="00630553"/>
    <w:rsid w:val="006306C6"/>
    <w:rsid w:val="00631FB3"/>
    <w:rsid w:val="0063282A"/>
    <w:rsid w:val="00633768"/>
    <w:rsid w:val="00633A16"/>
    <w:rsid w:val="0063698A"/>
    <w:rsid w:val="00636A31"/>
    <w:rsid w:val="00637123"/>
    <w:rsid w:val="0063746B"/>
    <w:rsid w:val="00637EA2"/>
    <w:rsid w:val="00641559"/>
    <w:rsid w:val="00643477"/>
    <w:rsid w:val="006438FB"/>
    <w:rsid w:val="006441E7"/>
    <w:rsid w:val="00647097"/>
    <w:rsid w:val="00651627"/>
    <w:rsid w:val="006518EB"/>
    <w:rsid w:val="00657F1D"/>
    <w:rsid w:val="00660141"/>
    <w:rsid w:val="006613DB"/>
    <w:rsid w:val="00665B1B"/>
    <w:rsid w:val="006665AC"/>
    <w:rsid w:val="006672A0"/>
    <w:rsid w:val="00672739"/>
    <w:rsid w:val="0067428E"/>
    <w:rsid w:val="006764E7"/>
    <w:rsid w:val="006766BF"/>
    <w:rsid w:val="00681AC4"/>
    <w:rsid w:val="006823EE"/>
    <w:rsid w:val="00683311"/>
    <w:rsid w:val="00685B91"/>
    <w:rsid w:val="0068613F"/>
    <w:rsid w:val="00686C8D"/>
    <w:rsid w:val="00687A3E"/>
    <w:rsid w:val="00690F89"/>
    <w:rsid w:val="006937A5"/>
    <w:rsid w:val="006937AD"/>
    <w:rsid w:val="00694ADA"/>
    <w:rsid w:val="006951E6"/>
    <w:rsid w:val="0069681B"/>
    <w:rsid w:val="00696E27"/>
    <w:rsid w:val="00697275"/>
    <w:rsid w:val="006974BE"/>
    <w:rsid w:val="00697CE0"/>
    <w:rsid w:val="006A0B27"/>
    <w:rsid w:val="006A11E9"/>
    <w:rsid w:val="006A286D"/>
    <w:rsid w:val="006A3167"/>
    <w:rsid w:val="006A31C5"/>
    <w:rsid w:val="006A4901"/>
    <w:rsid w:val="006A6176"/>
    <w:rsid w:val="006A7AB2"/>
    <w:rsid w:val="006A7C07"/>
    <w:rsid w:val="006B168D"/>
    <w:rsid w:val="006B3E6D"/>
    <w:rsid w:val="006B5749"/>
    <w:rsid w:val="006B5EB8"/>
    <w:rsid w:val="006B66BA"/>
    <w:rsid w:val="006C0C7C"/>
    <w:rsid w:val="006C288F"/>
    <w:rsid w:val="006C398A"/>
    <w:rsid w:val="006C3DCF"/>
    <w:rsid w:val="006C4940"/>
    <w:rsid w:val="006C5B0D"/>
    <w:rsid w:val="006C62A1"/>
    <w:rsid w:val="006C6DAB"/>
    <w:rsid w:val="006D1D74"/>
    <w:rsid w:val="006D26D8"/>
    <w:rsid w:val="006D2D1D"/>
    <w:rsid w:val="006D3235"/>
    <w:rsid w:val="006D5775"/>
    <w:rsid w:val="006D771D"/>
    <w:rsid w:val="006E0280"/>
    <w:rsid w:val="006F028D"/>
    <w:rsid w:val="006F5B5F"/>
    <w:rsid w:val="006F5EAA"/>
    <w:rsid w:val="006F5FDA"/>
    <w:rsid w:val="006F672C"/>
    <w:rsid w:val="00703389"/>
    <w:rsid w:val="007037E0"/>
    <w:rsid w:val="00705CA4"/>
    <w:rsid w:val="00706836"/>
    <w:rsid w:val="0070699E"/>
    <w:rsid w:val="00707F53"/>
    <w:rsid w:val="007112ED"/>
    <w:rsid w:val="00711786"/>
    <w:rsid w:val="00714B6D"/>
    <w:rsid w:val="00716577"/>
    <w:rsid w:val="007205AB"/>
    <w:rsid w:val="00721891"/>
    <w:rsid w:val="00722785"/>
    <w:rsid w:val="007228B1"/>
    <w:rsid w:val="00723081"/>
    <w:rsid w:val="0072315F"/>
    <w:rsid w:val="00723210"/>
    <w:rsid w:val="0072438C"/>
    <w:rsid w:val="007245E0"/>
    <w:rsid w:val="0072582B"/>
    <w:rsid w:val="00726091"/>
    <w:rsid w:val="0072651E"/>
    <w:rsid w:val="00726C8C"/>
    <w:rsid w:val="0072727B"/>
    <w:rsid w:val="00730461"/>
    <w:rsid w:val="0073144F"/>
    <w:rsid w:val="00732F8E"/>
    <w:rsid w:val="00733586"/>
    <w:rsid w:val="0073424C"/>
    <w:rsid w:val="00734255"/>
    <w:rsid w:val="00734ED4"/>
    <w:rsid w:val="007350EE"/>
    <w:rsid w:val="0073565A"/>
    <w:rsid w:val="00735AE6"/>
    <w:rsid w:val="00735B68"/>
    <w:rsid w:val="007369CE"/>
    <w:rsid w:val="0073746C"/>
    <w:rsid w:val="0074097A"/>
    <w:rsid w:val="00740AB9"/>
    <w:rsid w:val="00742894"/>
    <w:rsid w:val="00746F76"/>
    <w:rsid w:val="00750D13"/>
    <w:rsid w:val="0075160A"/>
    <w:rsid w:val="00752386"/>
    <w:rsid w:val="00753571"/>
    <w:rsid w:val="00754387"/>
    <w:rsid w:val="00756AAF"/>
    <w:rsid w:val="00756CEF"/>
    <w:rsid w:val="007643A2"/>
    <w:rsid w:val="00764AC8"/>
    <w:rsid w:val="00764E5C"/>
    <w:rsid w:val="00764F3A"/>
    <w:rsid w:val="00765B95"/>
    <w:rsid w:val="007662F3"/>
    <w:rsid w:val="0076654F"/>
    <w:rsid w:val="00770CD3"/>
    <w:rsid w:val="00770DAE"/>
    <w:rsid w:val="00770F2C"/>
    <w:rsid w:val="007719D5"/>
    <w:rsid w:val="00771F66"/>
    <w:rsid w:val="00776FAF"/>
    <w:rsid w:val="00780C3E"/>
    <w:rsid w:val="00781218"/>
    <w:rsid w:val="00785269"/>
    <w:rsid w:val="00785B7C"/>
    <w:rsid w:val="0079050A"/>
    <w:rsid w:val="00790F01"/>
    <w:rsid w:val="007A3A83"/>
    <w:rsid w:val="007A3FC4"/>
    <w:rsid w:val="007A5475"/>
    <w:rsid w:val="007A5EE4"/>
    <w:rsid w:val="007A6433"/>
    <w:rsid w:val="007A7501"/>
    <w:rsid w:val="007B117B"/>
    <w:rsid w:val="007B1542"/>
    <w:rsid w:val="007B403D"/>
    <w:rsid w:val="007B495E"/>
    <w:rsid w:val="007B62CF"/>
    <w:rsid w:val="007B686B"/>
    <w:rsid w:val="007C2619"/>
    <w:rsid w:val="007C3281"/>
    <w:rsid w:val="007C39D8"/>
    <w:rsid w:val="007C71F4"/>
    <w:rsid w:val="007D291C"/>
    <w:rsid w:val="007D4040"/>
    <w:rsid w:val="007D50BF"/>
    <w:rsid w:val="007D6149"/>
    <w:rsid w:val="007E2809"/>
    <w:rsid w:val="007F008F"/>
    <w:rsid w:val="007F14F3"/>
    <w:rsid w:val="007F211A"/>
    <w:rsid w:val="007F3D4A"/>
    <w:rsid w:val="007F52FE"/>
    <w:rsid w:val="00804EEF"/>
    <w:rsid w:val="008052ED"/>
    <w:rsid w:val="008075C4"/>
    <w:rsid w:val="008106F9"/>
    <w:rsid w:val="00812490"/>
    <w:rsid w:val="00812759"/>
    <w:rsid w:val="008127D5"/>
    <w:rsid w:val="00813665"/>
    <w:rsid w:val="00813A61"/>
    <w:rsid w:val="00820B91"/>
    <w:rsid w:val="00820EB9"/>
    <w:rsid w:val="00823341"/>
    <w:rsid w:val="00824326"/>
    <w:rsid w:val="00826F89"/>
    <w:rsid w:val="0083016C"/>
    <w:rsid w:val="00831976"/>
    <w:rsid w:val="00832470"/>
    <w:rsid w:val="00832AAC"/>
    <w:rsid w:val="0083538A"/>
    <w:rsid w:val="00845418"/>
    <w:rsid w:val="008459A4"/>
    <w:rsid w:val="008463D8"/>
    <w:rsid w:val="008467FE"/>
    <w:rsid w:val="0085157E"/>
    <w:rsid w:val="008537BF"/>
    <w:rsid w:val="008559C7"/>
    <w:rsid w:val="00857F7E"/>
    <w:rsid w:val="0086225F"/>
    <w:rsid w:val="00864A5E"/>
    <w:rsid w:val="0086596B"/>
    <w:rsid w:val="00866C5F"/>
    <w:rsid w:val="00871E28"/>
    <w:rsid w:val="00872C1A"/>
    <w:rsid w:val="0087318A"/>
    <w:rsid w:val="00877EE0"/>
    <w:rsid w:val="008810DD"/>
    <w:rsid w:val="008826C8"/>
    <w:rsid w:val="00883107"/>
    <w:rsid w:val="0088371B"/>
    <w:rsid w:val="00884883"/>
    <w:rsid w:val="00891C88"/>
    <w:rsid w:val="00893974"/>
    <w:rsid w:val="00897605"/>
    <w:rsid w:val="00897FEA"/>
    <w:rsid w:val="008A049F"/>
    <w:rsid w:val="008A1025"/>
    <w:rsid w:val="008A2916"/>
    <w:rsid w:val="008A2B88"/>
    <w:rsid w:val="008A47A9"/>
    <w:rsid w:val="008A49E7"/>
    <w:rsid w:val="008A57C3"/>
    <w:rsid w:val="008A63CE"/>
    <w:rsid w:val="008B3666"/>
    <w:rsid w:val="008B3FFD"/>
    <w:rsid w:val="008B599D"/>
    <w:rsid w:val="008B5A88"/>
    <w:rsid w:val="008C2A8E"/>
    <w:rsid w:val="008C348F"/>
    <w:rsid w:val="008C50CE"/>
    <w:rsid w:val="008C6D0D"/>
    <w:rsid w:val="008D152D"/>
    <w:rsid w:val="008D304F"/>
    <w:rsid w:val="008D418E"/>
    <w:rsid w:val="008D50D4"/>
    <w:rsid w:val="008D78F9"/>
    <w:rsid w:val="008E1CC6"/>
    <w:rsid w:val="008E58D4"/>
    <w:rsid w:val="008E616D"/>
    <w:rsid w:val="008E62FE"/>
    <w:rsid w:val="008E6B2F"/>
    <w:rsid w:val="008F0883"/>
    <w:rsid w:val="008F2B5B"/>
    <w:rsid w:val="008F2E82"/>
    <w:rsid w:val="008F368B"/>
    <w:rsid w:val="008F642C"/>
    <w:rsid w:val="00900001"/>
    <w:rsid w:val="009029CB"/>
    <w:rsid w:val="009059DE"/>
    <w:rsid w:val="009059FB"/>
    <w:rsid w:val="00907278"/>
    <w:rsid w:val="00911B3D"/>
    <w:rsid w:val="009122A8"/>
    <w:rsid w:val="009140AD"/>
    <w:rsid w:val="0091659E"/>
    <w:rsid w:val="0091754F"/>
    <w:rsid w:val="0092086A"/>
    <w:rsid w:val="009221FB"/>
    <w:rsid w:val="0092264C"/>
    <w:rsid w:val="0092386C"/>
    <w:rsid w:val="0092386E"/>
    <w:rsid w:val="00923D51"/>
    <w:rsid w:val="0092432A"/>
    <w:rsid w:val="00925294"/>
    <w:rsid w:val="00930070"/>
    <w:rsid w:val="00930772"/>
    <w:rsid w:val="00934C3A"/>
    <w:rsid w:val="009352F4"/>
    <w:rsid w:val="00935A63"/>
    <w:rsid w:val="00937AC4"/>
    <w:rsid w:val="00937CA7"/>
    <w:rsid w:val="00941ECF"/>
    <w:rsid w:val="00942028"/>
    <w:rsid w:val="0094331C"/>
    <w:rsid w:val="00946F39"/>
    <w:rsid w:val="00947FDD"/>
    <w:rsid w:val="009521B7"/>
    <w:rsid w:val="00953054"/>
    <w:rsid w:val="0095326E"/>
    <w:rsid w:val="00953292"/>
    <w:rsid w:val="009560DE"/>
    <w:rsid w:val="00956751"/>
    <w:rsid w:val="00957B17"/>
    <w:rsid w:val="00962357"/>
    <w:rsid w:val="00964143"/>
    <w:rsid w:val="00964728"/>
    <w:rsid w:val="00964C5D"/>
    <w:rsid w:val="00966700"/>
    <w:rsid w:val="00967917"/>
    <w:rsid w:val="00972B1C"/>
    <w:rsid w:val="00975C6C"/>
    <w:rsid w:val="009762FD"/>
    <w:rsid w:val="00976861"/>
    <w:rsid w:val="00977E0C"/>
    <w:rsid w:val="009817CB"/>
    <w:rsid w:val="00982532"/>
    <w:rsid w:val="00983561"/>
    <w:rsid w:val="0098446B"/>
    <w:rsid w:val="00985788"/>
    <w:rsid w:val="0099118C"/>
    <w:rsid w:val="00991C7F"/>
    <w:rsid w:val="00992F34"/>
    <w:rsid w:val="00994245"/>
    <w:rsid w:val="00994269"/>
    <w:rsid w:val="00994BC2"/>
    <w:rsid w:val="0099508E"/>
    <w:rsid w:val="00996E36"/>
    <w:rsid w:val="009A02BB"/>
    <w:rsid w:val="009A329C"/>
    <w:rsid w:val="009A7C9A"/>
    <w:rsid w:val="009A7D30"/>
    <w:rsid w:val="009B31C3"/>
    <w:rsid w:val="009B39D8"/>
    <w:rsid w:val="009B5305"/>
    <w:rsid w:val="009B655C"/>
    <w:rsid w:val="009B744A"/>
    <w:rsid w:val="009B7519"/>
    <w:rsid w:val="009C1D21"/>
    <w:rsid w:val="009C2351"/>
    <w:rsid w:val="009C2865"/>
    <w:rsid w:val="009C3970"/>
    <w:rsid w:val="009C47E8"/>
    <w:rsid w:val="009C59DE"/>
    <w:rsid w:val="009C5A4E"/>
    <w:rsid w:val="009C61BE"/>
    <w:rsid w:val="009D1C6A"/>
    <w:rsid w:val="009D2BA1"/>
    <w:rsid w:val="009D4510"/>
    <w:rsid w:val="009D4750"/>
    <w:rsid w:val="009D4DDF"/>
    <w:rsid w:val="009D560C"/>
    <w:rsid w:val="009D5716"/>
    <w:rsid w:val="009D590C"/>
    <w:rsid w:val="009D5EBB"/>
    <w:rsid w:val="009D5FB7"/>
    <w:rsid w:val="009E0598"/>
    <w:rsid w:val="009E1B9F"/>
    <w:rsid w:val="009E36D1"/>
    <w:rsid w:val="009E44C2"/>
    <w:rsid w:val="009E4919"/>
    <w:rsid w:val="009E4DAC"/>
    <w:rsid w:val="009F1D2A"/>
    <w:rsid w:val="009F2DDD"/>
    <w:rsid w:val="009F3294"/>
    <w:rsid w:val="009F34C1"/>
    <w:rsid w:val="009F5CA5"/>
    <w:rsid w:val="00A03070"/>
    <w:rsid w:val="00A0371B"/>
    <w:rsid w:val="00A043E1"/>
    <w:rsid w:val="00A04653"/>
    <w:rsid w:val="00A048A7"/>
    <w:rsid w:val="00A04A88"/>
    <w:rsid w:val="00A06968"/>
    <w:rsid w:val="00A07D53"/>
    <w:rsid w:val="00A14B08"/>
    <w:rsid w:val="00A20737"/>
    <w:rsid w:val="00A2344E"/>
    <w:rsid w:val="00A24897"/>
    <w:rsid w:val="00A25332"/>
    <w:rsid w:val="00A3027D"/>
    <w:rsid w:val="00A30948"/>
    <w:rsid w:val="00A31065"/>
    <w:rsid w:val="00A31377"/>
    <w:rsid w:val="00A31D38"/>
    <w:rsid w:val="00A33941"/>
    <w:rsid w:val="00A34635"/>
    <w:rsid w:val="00A34722"/>
    <w:rsid w:val="00A34EA1"/>
    <w:rsid w:val="00A3535F"/>
    <w:rsid w:val="00A35954"/>
    <w:rsid w:val="00A3595D"/>
    <w:rsid w:val="00A374A3"/>
    <w:rsid w:val="00A44D51"/>
    <w:rsid w:val="00A46632"/>
    <w:rsid w:val="00A4664C"/>
    <w:rsid w:val="00A509A1"/>
    <w:rsid w:val="00A52EDB"/>
    <w:rsid w:val="00A5448F"/>
    <w:rsid w:val="00A55845"/>
    <w:rsid w:val="00A60976"/>
    <w:rsid w:val="00A616AF"/>
    <w:rsid w:val="00A61C90"/>
    <w:rsid w:val="00A62255"/>
    <w:rsid w:val="00A625B1"/>
    <w:rsid w:val="00A63D1F"/>
    <w:rsid w:val="00A6713A"/>
    <w:rsid w:val="00A67B21"/>
    <w:rsid w:val="00A7021A"/>
    <w:rsid w:val="00A76920"/>
    <w:rsid w:val="00A77328"/>
    <w:rsid w:val="00A80C90"/>
    <w:rsid w:val="00A81009"/>
    <w:rsid w:val="00A81545"/>
    <w:rsid w:val="00A82EA2"/>
    <w:rsid w:val="00A82FAA"/>
    <w:rsid w:val="00A8540D"/>
    <w:rsid w:val="00A8577A"/>
    <w:rsid w:val="00A865C1"/>
    <w:rsid w:val="00A877FC"/>
    <w:rsid w:val="00A87C16"/>
    <w:rsid w:val="00A95389"/>
    <w:rsid w:val="00A95E41"/>
    <w:rsid w:val="00A97468"/>
    <w:rsid w:val="00AA2AE0"/>
    <w:rsid w:val="00AA35C7"/>
    <w:rsid w:val="00AA4240"/>
    <w:rsid w:val="00AA5176"/>
    <w:rsid w:val="00AA527B"/>
    <w:rsid w:val="00AA71B6"/>
    <w:rsid w:val="00AB2BB1"/>
    <w:rsid w:val="00AB2C44"/>
    <w:rsid w:val="00AB34AC"/>
    <w:rsid w:val="00AB3A4F"/>
    <w:rsid w:val="00AB4803"/>
    <w:rsid w:val="00AB5660"/>
    <w:rsid w:val="00AB5860"/>
    <w:rsid w:val="00AB66F3"/>
    <w:rsid w:val="00AC0948"/>
    <w:rsid w:val="00AC1BE5"/>
    <w:rsid w:val="00AC4F25"/>
    <w:rsid w:val="00AC50FE"/>
    <w:rsid w:val="00AC5918"/>
    <w:rsid w:val="00AC75E8"/>
    <w:rsid w:val="00AC7C8C"/>
    <w:rsid w:val="00AD1BE1"/>
    <w:rsid w:val="00AD355E"/>
    <w:rsid w:val="00AD4569"/>
    <w:rsid w:val="00AD484D"/>
    <w:rsid w:val="00AD4C6E"/>
    <w:rsid w:val="00AD4F7C"/>
    <w:rsid w:val="00AE0F41"/>
    <w:rsid w:val="00AE221F"/>
    <w:rsid w:val="00AE32D3"/>
    <w:rsid w:val="00AE5839"/>
    <w:rsid w:val="00AE5B20"/>
    <w:rsid w:val="00AE76DA"/>
    <w:rsid w:val="00AF284C"/>
    <w:rsid w:val="00AF32C7"/>
    <w:rsid w:val="00AF769B"/>
    <w:rsid w:val="00B008C8"/>
    <w:rsid w:val="00B00B6C"/>
    <w:rsid w:val="00B00C6C"/>
    <w:rsid w:val="00B01558"/>
    <w:rsid w:val="00B045AD"/>
    <w:rsid w:val="00B04F6D"/>
    <w:rsid w:val="00B06B95"/>
    <w:rsid w:val="00B11733"/>
    <w:rsid w:val="00B1543E"/>
    <w:rsid w:val="00B158B2"/>
    <w:rsid w:val="00B15A13"/>
    <w:rsid w:val="00B1710F"/>
    <w:rsid w:val="00B2186E"/>
    <w:rsid w:val="00B22883"/>
    <w:rsid w:val="00B241D5"/>
    <w:rsid w:val="00B242A2"/>
    <w:rsid w:val="00B249E7"/>
    <w:rsid w:val="00B24E5A"/>
    <w:rsid w:val="00B30A1B"/>
    <w:rsid w:val="00B317A0"/>
    <w:rsid w:val="00B31CA0"/>
    <w:rsid w:val="00B33001"/>
    <w:rsid w:val="00B33480"/>
    <w:rsid w:val="00B37292"/>
    <w:rsid w:val="00B413BF"/>
    <w:rsid w:val="00B42449"/>
    <w:rsid w:val="00B42C0A"/>
    <w:rsid w:val="00B42CD7"/>
    <w:rsid w:val="00B43A68"/>
    <w:rsid w:val="00B47366"/>
    <w:rsid w:val="00B512F0"/>
    <w:rsid w:val="00B528A9"/>
    <w:rsid w:val="00B52A00"/>
    <w:rsid w:val="00B547F9"/>
    <w:rsid w:val="00B55228"/>
    <w:rsid w:val="00B554CB"/>
    <w:rsid w:val="00B561CC"/>
    <w:rsid w:val="00B6014C"/>
    <w:rsid w:val="00B60B36"/>
    <w:rsid w:val="00B61CF0"/>
    <w:rsid w:val="00B625D3"/>
    <w:rsid w:val="00B65117"/>
    <w:rsid w:val="00B65566"/>
    <w:rsid w:val="00B66A5F"/>
    <w:rsid w:val="00B67DD9"/>
    <w:rsid w:val="00B67F27"/>
    <w:rsid w:val="00B73098"/>
    <w:rsid w:val="00B755E3"/>
    <w:rsid w:val="00B7579E"/>
    <w:rsid w:val="00B764FA"/>
    <w:rsid w:val="00B776A2"/>
    <w:rsid w:val="00B80D84"/>
    <w:rsid w:val="00B82549"/>
    <w:rsid w:val="00B83139"/>
    <w:rsid w:val="00B83A69"/>
    <w:rsid w:val="00B84F77"/>
    <w:rsid w:val="00B85D2C"/>
    <w:rsid w:val="00B8678B"/>
    <w:rsid w:val="00B86B48"/>
    <w:rsid w:val="00B92138"/>
    <w:rsid w:val="00B92158"/>
    <w:rsid w:val="00B92257"/>
    <w:rsid w:val="00B9322C"/>
    <w:rsid w:val="00B94CA1"/>
    <w:rsid w:val="00B954CE"/>
    <w:rsid w:val="00B95A71"/>
    <w:rsid w:val="00B96009"/>
    <w:rsid w:val="00B9600E"/>
    <w:rsid w:val="00B96182"/>
    <w:rsid w:val="00BA16C2"/>
    <w:rsid w:val="00BA1FE7"/>
    <w:rsid w:val="00BA3F0F"/>
    <w:rsid w:val="00BA5B33"/>
    <w:rsid w:val="00BA5FF9"/>
    <w:rsid w:val="00BA7633"/>
    <w:rsid w:val="00BB0A0D"/>
    <w:rsid w:val="00BB0FEF"/>
    <w:rsid w:val="00BB3B2B"/>
    <w:rsid w:val="00BB4B8F"/>
    <w:rsid w:val="00BB4BC5"/>
    <w:rsid w:val="00BB4E93"/>
    <w:rsid w:val="00BB509D"/>
    <w:rsid w:val="00BB7045"/>
    <w:rsid w:val="00BB7115"/>
    <w:rsid w:val="00BC45D1"/>
    <w:rsid w:val="00BC4A6A"/>
    <w:rsid w:val="00BC5040"/>
    <w:rsid w:val="00BC57D1"/>
    <w:rsid w:val="00BC5BAC"/>
    <w:rsid w:val="00BD0696"/>
    <w:rsid w:val="00BD3D3E"/>
    <w:rsid w:val="00BD6775"/>
    <w:rsid w:val="00BD6E31"/>
    <w:rsid w:val="00BE0751"/>
    <w:rsid w:val="00BE1598"/>
    <w:rsid w:val="00BE3C41"/>
    <w:rsid w:val="00BE45B6"/>
    <w:rsid w:val="00BE5759"/>
    <w:rsid w:val="00BE5F50"/>
    <w:rsid w:val="00BE6CFE"/>
    <w:rsid w:val="00BF05BA"/>
    <w:rsid w:val="00BF0D30"/>
    <w:rsid w:val="00BF1E71"/>
    <w:rsid w:val="00BF2C9B"/>
    <w:rsid w:val="00BF33E3"/>
    <w:rsid w:val="00BF47E5"/>
    <w:rsid w:val="00BF541B"/>
    <w:rsid w:val="00BF73F2"/>
    <w:rsid w:val="00C017CE"/>
    <w:rsid w:val="00C020B3"/>
    <w:rsid w:val="00C020B6"/>
    <w:rsid w:val="00C02763"/>
    <w:rsid w:val="00C02A87"/>
    <w:rsid w:val="00C02DB0"/>
    <w:rsid w:val="00C045B8"/>
    <w:rsid w:val="00C0540C"/>
    <w:rsid w:val="00C05A58"/>
    <w:rsid w:val="00C06195"/>
    <w:rsid w:val="00C0756F"/>
    <w:rsid w:val="00C07690"/>
    <w:rsid w:val="00C10646"/>
    <w:rsid w:val="00C10AC0"/>
    <w:rsid w:val="00C1170A"/>
    <w:rsid w:val="00C135DD"/>
    <w:rsid w:val="00C14DBB"/>
    <w:rsid w:val="00C20197"/>
    <w:rsid w:val="00C20452"/>
    <w:rsid w:val="00C20A0D"/>
    <w:rsid w:val="00C21465"/>
    <w:rsid w:val="00C2321D"/>
    <w:rsid w:val="00C24A31"/>
    <w:rsid w:val="00C2503B"/>
    <w:rsid w:val="00C25EF8"/>
    <w:rsid w:val="00C31CDD"/>
    <w:rsid w:val="00C36762"/>
    <w:rsid w:val="00C37D52"/>
    <w:rsid w:val="00C37E3F"/>
    <w:rsid w:val="00C4053C"/>
    <w:rsid w:val="00C42549"/>
    <w:rsid w:val="00C42815"/>
    <w:rsid w:val="00C43375"/>
    <w:rsid w:val="00C440A9"/>
    <w:rsid w:val="00C44AAE"/>
    <w:rsid w:val="00C45E58"/>
    <w:rsid w:val="00C474A9"/>
    <w:rsid w:val="00C47BFD"/>
    <w:rsid w:val="00C47C68"/>
    <w:rsid w:val="00C50143"/>
    <w:rsid w:val="00C504C7"/>
    <w:rsid w:val="00C50B72"/>
    <w:rsid w:val="00C53F31"/>
    <w:rsid w:val="00C55231"/>
    <w:rsid w:val="00C56752"/>
    <w:rsid w:val="00C5757D"/>
    <w:rsid w:val="00C63972"/>
    <w:rsid w:val="00C641AA"/>
    <w:rsid w:val="00C64B5E"/>
    <w:rsid w:val="00C65FF6"/>
    <w:rsid w:val="00C676FD"/>
    <w:rsid w:val="00C708D1"/>
    <w:rsid w:val="00C70B54"/>
    <w:rsid w:val="00C71C2A"/>
    <w:rsid w:val="00C732DE"/>
    <w:rsid w:val="00C75247"/>
    <w:rsid w:val="00C82C12"/>
    <w:rsid w:val="00C82C42"/>
    <w:rsid w:val="00C82E8F"/>
    <w:rsid w:val="00C83C2A"/>
    <w:rsid w:val="00C86A40"/>
    <w:rsid w:val="00C87131"/>
    <w:rsid w:val="00C90141"/>
    <w:rsid w:val="00C903D9"/>
    <w:rsid w:val="00C932D6"/>
    <w:rsid w:val="00C93DC7"/>
    <w:rsid w:val="00C94971"/>
    <w:rsid w:val="00C950B3"/>
    <w:rsid w:val="00C96B31"/>
    <w:rsid w:val="00CA3E24"/>
    <w:rsid w:val="00CA4D78"/>
    <w:rsid w:val="00CA56DD"/>
    <w:rsid w:val="00CA58E9"/>
    <w:rsid w:val="00CA5B06"/>
    <w:rsid w:val="00CA6CAA"/>
    <w:rsid w:val="00CA6D3D"/>
    <w:rsid w:val="00CA7220"/>
    <w:rsid w:val="00CA776D"/>
    <w:rsid w:val="00CA7BE4"/>
    <w:rsid w:val="00CB2192"/>
    <w:rsid w:val="00CB3839"/>
    <w:rsid w:val="00CB467D"/>
    <w:rsid w:val="00CB47A9"/>
    <w:rsid w:val="00CB73E3"/>
    <w:rsid w:val="00CB76C8"/>
    <w:rsid w:val="00CC2B05"/>
    <w:rsid w:val="00CC2CD4"/>
    <w:rsid w:val="00CC3BE0"/>
    <w:rsid w:val="00CC518B"/>
    <w:rsid w:val="00CC659C"/>
    <w:rsid w:val="00CC7E8E"/>
    <w:rsid w:val="00CD043B"/>
    <w:rsid w:val="00CD0ACB"/>
    <w:rsid w:val="00CD11A7"/>
    <w:rsid w:val="00CD4046"/>
    <w:rsid w:val="00CD40B6"/>
    <w:rsid w:val="00CD4492"/>
    <w:rsid w:val="00CD45A3"/>
    <w:rsid w:val="00CD47BD"/>
    <w:rsid w:val="00CD6564"/>
    <w:rsid w:val="00CE1806"/>
    <w:rsid w:val="00CE1B4D"/>
    <w:rsid w:val="00CE36EF"/>
    <w:rsid w:val="00CE3C20"/>
    <w:rsid w:val="00CE5DCC"/>
    <w:rsid w:val="00CF01CC"/>
    <w:rsid w:val="00CF1FE6"/>
    <w:rsid w:val="00CF26BE"/>
    <w:rsid w:val="00CF32D6"/>
    <w:rsid w:val="00CF7F00"/>
    <w:rsid w:val="00D00F9F"/>
    <w:rsid w:val="00D0177D"/>
    <w:rsid w:val="00D02910"/>
    <w:rsid w:val="00D056E3"/>
    <w:rsid w:val="00D06534"/>
    <w:rsid w:val="00D0740A"/>
    <w:rsid w:val="00D076A0"/>
    <w:rsid w:val="00D14125"/>
    <w:rsid w:val="00D16BB3"/>
    <w:rsid w:val="00D17E6E"/>
    <w:rsid w:val="00D17FEB"/>
    <w:rsid w:val="00D201E9"/>
    <w:rsid w:val="00D20B4A"/>
    <w:rsid w:val="00D246E9"/>
    <w:rsid w:val="00D255D3"/>
    <w:rsid w:val="00D27950"/>
    <w:rsid w:val="00D32123"/>
    <w:rsid w:val="00D351E6"/>
    <w:rsid w:val="00D36425"/>
    <w:rsid w:val="00D40A99"/>
    <w:rsid w:val="00D40B2E"/>
    <w:rsid w:val="00D43FFC"/>
    <w:rsid w:val="00D44223"/>
    <w:rsid w:val="00D45D75"/>
    <w:rsid w:val="00D4737E"/>
    <w:rsid w:val="00D47834"/>
    <w:rsid w:val="00D504C6"/>
    <w:rsid w:val="00D52184"/>
    <w:rsid w:val="00D5228D"/>
    <w:rsid w:val="00D533FD"/>
    <w:rsid w:val="00D53B18"/>
    <w:rsid w:val="00D54949"/>
    <w:rsid w:val="00D54EEF"/>
    <w:rsid w:val="00D550E2"/>
    <w:rsid w:val="00D55208"/>
    <w:rsid w:val="00D55212"/>
    <w:rsid w:val="00D572C4"/>
    <w:rsid w:val="00D5730C"/>
    <w:rsid w:val="00D57D43"/>
    <w:rsid w:val="00D604B4"/>
    <w:rsid w:val="00D62418"/>
    <w:rsid w:val="00D654F7"/>
    <w:rsid w:val="00D65CC3"/>
    <w:rsid w:val="00D667E1"/>
    <w:rsid w:val="00D66E6B"/>
    <w:rsid w:val="00D6789F"/>
    <w:rsid w:val="00D72285"/>
    <w:rsid w:val="00D74C7F"/>
    <w:rsid w:val="00D7796C"/>
    <w:rsid w:val="00D807FD"/>
    <w:rsid w:val="00D83DE5"/>
    <w:rsid w:val="00D84F29"/>
    <w:rsid w:val="00D854F6"/>
    <w:rsid w:val="00D85787"/>
    <w:rsid w:val="00D85C35"/>
    <w:rsid w:val="00D87185"/>
    <w:rsid w:val="00D871DD"/>
    <w:rsid w:val="00D91127"/>
    <w:rsid w:val="00D94C37"/>
    <w:rsid w:val="00D9676A"/>
    <w:rsid w:val="00DA0B4A"/>
    <w:rsid w:val="00DA0BA7"/>
    <w:rsid w:val="00DA1784"/>
    <w:rsid w:val="00DA2D44"/>
    <w:rsid w:val="00DA4E58"/>
    <w:rsid w:val="00DA5329"/>
    <w:rsid w:val="00DA560F"/>
    <w:rsid w:val="00DA65B7"/>
    <w:rsid w:val="00DA719B"/>
    <w:rsid w:val="00DA725C"/>
    <w:rsid w:val="00DB0CC1"/>
    <w:rsid w:val="00DB18D4"/>
    <w:rsid w:val="00DB2027"/>
    <w:rsid w:val="00DB3CD6"/>
    <w:rsid w:val="00DB3D9A"/>
    <w:rsid w:val="00DB7F80"/>
    <w:rsid w:val="00DC471A"/>
    <w:rsid w:val="00DC5D3D"/>
    <w:rsid w:val="00DC5D80"/>
    <w:rsid w:val="00DC6399"/>
    <w:rsid w:val="00DC67FD"/>
    <w:rsid w:val="00DD5161"/>
    <w:rsid w:val="00DD6A00"/>
    <w:rsid w:val="00DD6FAE"/>
    <w:rsid w:val="00DE0064"/>
    <w:rsid w:val="00DE00A5"/>
    <w:rsid w:val="00DE1811"/>
    <w:rsid w:val="00DE1EC0"/>
    <w:rsid w:val="00DE2700"/>
    <w:rsid w:val="00DE59FE"/>
    <w:rsid w:val="00DE5FD6"/>
    <w:rsid w:val="00DE712F"/>
    <w:rsid w:val="00DE7AE7"/>
    <w:rsid w:val="00DF0654"/>
    <w:rsid w:val="00DF4D6D"/>
    <w:rsid w:val="00DF5890"/>
    <w:rsid w:val="00DF58C6"/>
    <w:rsid w:val="00DF7096"/>
    <w:rsid w:val="00E003B7"/>
    <w:rsid w:val="00E029EC"/>
    <w:rsid w:val="00E03B68"/>
    <w:rsid w:val="00E0763A"/>
    <w:rsid w:val="00E12F56"/>
    <w:rsid w:val="00E148E5"/>
    <w:rsid w:val="00E171BC"/>
    <w:rsid w:val="00E175A5"/>
    <w:rsid w:val="00E21505"/>
    <w:rsid w:val="00E21B08"/>
    <w:rsid w:val="00E223C6"/>
    <w:rsid w:val="00E25ED6"/>
    <w:rsid w:val="00E300AD"/>
    <w:rsid w:val="00E328D7"/>
    <w:rsid w:val="00E333A8"/>
    <w:rsid w:val="00E350D8"/>
    <w:rsid w:val="00E35E13"/>
    <w:rsid w:val="00E36BC5"/>
    <w:rsid w:val="00E36C22"/>
    <w:rsid w:val="00E40A67"/>
    <w:rsid w:val="00E424A4"/>
    <w:rsid w:val="00E43400"/>
    <w:rsid w:val="00E44D19"/>
    <w:rsid w:val="00E46F95"/>
    <w:rsid w:val="00E479E6"/>
    <w:rsid w:val="00E47A9F"/>
    <w:rsid w:val="00E51F5D"/>
    <w:rsid w:val="00E549AC"/>
    <w:rsid w:val="00E56251"/>
    <w:rsid w:val="00E57221"/>
    <w:rsid w:val="00E60B6A"/>
    <w:rsid w:val="00E652CA"/>
    <w:rsid w:val="00E659DA"/>
    <w:rsid w:val="00E6712E"/>
    <w:rsid w:val="00E674EE"/>
    <w:rsid w:val="00E679F4"/>
    <w:rsid w:val="00E707E5"/>
    <w:rsid w:val="00E7099F"/>
    <w:rsid w:val="00E70DF2"/>
    <w:rsid w:val="00E71ECD"/>
    <w:rsid w:val="00E759AA"/>
    <w:rsid w:val="00E75B29"/>
    <w:rsid w:val="00E763D4"/>
    <w:rsid w:val="00E81F6B"/>
    <w:rsid w:val="00E823C5"/>
    <w:rsid w:val="00E83CA6"/>
    <w:rsid w:val="00E84E4C"/>
    <w:rsid w:val="00E850C1"/>
    <w:rsid w:val="00E86672"/>
    <w:rsid w:val="00E87065"/>
    <w:rsid w:val="00E871D1"/>
    <w:rsid w:val="00E87DE9"/>
    <w:rsid w:val="00E90FA9"/>
    <w:rsid w:val="00E93C35"/>
    <w:rsid w:val="00E93C5D"/>
    <w:rsid w:val="00E94E85"/>
    <w:rsid w:val="00E97565"/>
    <w:rsid w:val="00EA10CD"/>
    <w:rsid w:val="00EA2D5C"/>
    <w:rsid w:val="00EA3D36"/>
    <w:rsid w:val="00EA68A4"/>
    <w:rsid w:val="00EB03E6"/>
    <w:rsid w:val="00EB05CC"/>
    <w:rsid w:val="00EB0AE0"/>
    <w:rsid w:val="00EB1E5C"/>
    <w:rsid w:val="00EB3529"/>
    <w:rsid w:val="00EB3CC8"/>
    <w:rsid w:val="00EB65DE"/>
    <w:rsid w:val="00EC2581"/>
    <w:rsid w:val="00EC2CBA"/>
    <w:rsid w:val="00EC3754"/>
    <w:rsid w:val="00EC3774"/>
    <w:rsid w:val="00EC3833"/>
    <w:rsid w:val="00ED1309"/>
    <w:rsid w:val="00ED3711"/>
    <w:rsid w:val="00ED48F2"/>
    <w:rsid w:val="00EE0A5C"/>
    <w:rsid w:val="00EE15FC"/>
    <w:rsid w:val="00EE2FE2"/>
    <w:rsid w:val="00EE30DA"/>
    <w:rsid w:val="00EE5286"/>
    <w:rsid w:val="00EE791C"/>
    <w:rsid w:val="00EF0D39"/>
    <w:rsid w:val="00EF442B"/>
    <w:rsid w:val="00EF73FA"/>
    <w:rsid w:val="00EF741B"/>
    <w:rsid w:val="00F02CDC"/>
    <w:rsid w:val="00F03350"/>
    <w:rsid w:val="00F03B1C"/>
    <w:rsid w:val="00F03DE4"/>
    <w:rsid w:val="00F07D15"/>
    <w:rsid w:val="00F101B5"/>
    <w:rsid w:val="00F1150C"/>
    <w:rsid w:val="00F14AE8"/>
    <w:rsid w:val="00F15D99"/>
    <w:rsid w:val="00F16D57"/>
    <w:rsid w:val="00F2087A"/>
    <w:rsid w:val="00F20B78"/>
    <w:rsid w:val="00F21F24"/>
    <w:rsid w:val="00F23EB5"/>
    <w:rsid w:val="00F24B42"/>
    <w:rsid w:val="00F25F2A"/>
    <w:rsid w:val="00F27F50"/>
    <w:rsid w:val="00F306CF"/>
    <w:rsid w:val="00F31A0C"/>
    <w:rsid w:val="00F32201"/>
    <w:rsid w:val="00F375F8"/>
    <w:rsid w:val="00F37A27"/>
    <w:rsid w:val="00F40BBA"/>
    <w:rsid w:val="00F40E14"/>
    <w:rsid w:val="00F411FD"/>
    <w:rsid w:val="00F431D9"/>
    <w:rsid w:val="00F45EE3"/>
    <w:rsid w:val="00F46E83"/>
    <w:rsid w:val="00F46ECC"/>
    <w:rsid w:val="00F54DA5"/>
    <w:rsid w:val="00F56FF1"/>
    <w:rsid w:val="00F57A29"/>
    <w:rsid w:val="00F637ED"/>
    <w:rsid w:val="00F63E0C"/>
    <w:rsid w:val="00F63E4B"/>
    <w:rsid w:val="00F6721F"/>
    <w:rsid w:val="00F70109"/>
    <w:rsid w:val="00F714A1"/>
    <w:rsid w:val="00F74784"/>
    <w:rsid w:val="00F76AA7"/>
    <w:rsid w:val="00F85212"/>
    <w:rsid w:val="00F86970"/>
    <w:rsid w:val="00F901F1"/>
    <w:rsid w:val="00F903D2"/>
    <w:rsid w:val="00F907A6"/>
    <w:rsid w:val="00F911D2"/>
    <w:rsid w:val="00F9351F"/>
    <w:rsid w:val="00F937BD"/>
    <w:rsid w:val="00F94319"/>
    <w:rsid w:val="00F94E65"/>
    <w:rsid w:val="00F96499"/>
    <w:rsid w:val="00FA141E"/>
    <w:rsid w:val="00FA1512"/>
    <w:rsid w:val="00FA1B3C"/>
    <w:rsid w:val="00FA1E18"/>
    <w:rsid w:val="00FA556A"/>
    <w:rsid w:val="00FA7504"/>
    <w:rsid w:val="00FB1540"/>
    <w:rsid w:val="00FB1B26"/>
    <w:rsid w:val="00FB302F"/>
    <w:rsid w:val="00FB42BC"/>
    <w:rsid w:val="00FB441E"/>
    <w:rsid w:val="00FC4184"/>
    <w:rsid w:val="00FD0A95"/>
    <w:rsid w:val="00FD122A"/>
    <w:rsid w:val="00FD2E8A"/>
    <w:rsid w:val="00FD4144"/>
    <w:rsid w:val="00FD4297"/>
    <w:rsid w:val="00FD497A"/>
    <w:rsid w:val="00FD607B"/>
    <w:rsid w:val="00FD6A2C"/>
    <w:rsid w:val="00FE05B7"/>
    <w:rsid w:val="00FE28E1"/>
    <w:rsid w:val="00FE2B14"/>
    <w:rsid w:val="00FE3CFC"/>
    <w:rsid w:val="00FE4548"/>
    <w:rsid w:val="00FE7208"/>
    <w:rsid w:val="00FE72A3"/>
    <w:rsid w:val="00FF0272"/>
    <w:rsid w:val="00FF2900"/>
    <w:rsid w:val="00FF4004"/>
    <w:rsid w:val="00FF54E8"/>
    <w:rsid w:val="00FF5B98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BB85E"/>
  <w15:chartTrackingRefBased/>
  <w15:docId w15:val="{63C2F44B-F078-4038-95F2-C24A655D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index heading" w:locked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liases w:val="Standardabsatz"/>
    <w:qFormat/>
    <w:rsid w:val="00502E66"/>
    <w:pPr>
      <w:ind w:firstLine="238"/>
      <w:jc w:val="both"/>
    </w:pPr>
    <w:rPr>
      <w:rFonts w:ascii="Minion Pro" w:eastAsia="Verdana" w:hAnsi="Minion Pro" w:cs="Verdana"/>
      <w:sz w:val="24"/>
      <w:szCs w:val="24"/>
    </w:rPr>
  </w:style>
  <w:style w:type="paragraph" w:styleId="berschrift1">
    <w:name w:val="heading 1"/>
    <w:basedOn w:val="Standard"/>
    <w:next w:val="Standard"/>
    <w:qFormat/>
    <w:locked/>
    <w:rsid w:val="002701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locked/>
    <w:rsid w:val="002701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locked/>
    <w:rsid w:val="002701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locked/>
    <w:rsid w:val="002701F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2701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locked/>
    <w:rsid w:val="002701F5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locked/>
    <w:rsid w:val="002701F5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locked/>
    <w:rsid w:val="002701F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locked/>
    <w:rsid w:val="002701F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locked/>
    <w:rsid w:val="002701F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JOKER">
    <w:name w:val="JOKER"/>
    <w:basedOn w:val="Absatz-Standardschriftart"/>
    <w:rsid w:val="00502E66"/>
    <w:rPr>
      <w:color w:val="FF0000"/>
      <w:bdr w:val="none" w:sz="0" w:space="0" w:color="auto"/>
      <w:shd w:val="clear" w:color="auto" w:fill="FFFF00"/>
    </w:rPr>
  </w:style>
  <w:style w:type="character" w:customStyle="1" w:styleId="KelsennameHervorgehoben">
    <w:name w:val="KelsennameHervorgehoben"/>
    <w:basedOn w:val="Absatz-Standardschriftart"/>
    <w:rsid w:val="00502E66"/>
    <w:rPr>
      <w:i/>
      <w:dstrike w:val="0"/>
      <w:color w:val="008000"/>
      <w:vertAlign w:val="baseline"/>
    </w:rPr>
  </w:style>
  <w:style w:type="paragraph" w:customStyle="1" w:styleId="Kelsenfussnote">
    <w:name w:val="Kelsenfussnote"/>
    <w:basedOn w:val="Standard"/>
    <w:rsid w:val="00502E66"/>
    <w:pPr>
      <w:shd w:val="clear" w:color="auto" w:fill="FFFF99"/>
      <w:tabs>
        <w:tab w:val="left" w:pos="360"/>
      </w:tabs>
      <w:spacing w:before="40" w:after="40"/>
      <w:ind w:left="360" w:hanging="360"/>
    </w:pPr>
    <w:rPr>
      <w:sz w:val="20"/>
    </w:rPr>
  </w:style>
  <w:style w:type="character" w:customStyle="1" w:styleId="KelsenfussnotenNr">
    <w:name w:val="KelsenfussnotenNr"/>
    <w:basedOn w:val="Absatz-Standardschriftart"/>
    <w:rsid w:val="00502E66"/>
    <w:rPr>
      <w:dstrike w:val="0"/>
      <w:color w:val="FF6600"/>
      <w:sz w:val="20"/>
      <w:u w:color="FFFF00"/>
      <w:bdr w:val="none" w:sz="0" w:space="0" w:color="auto"/>
      <w:vertAlign w:val="superscript"/>
    </w:rPr>
  </w:style>
  <w:style w:type="character" w:customStyle="1" w:styleId="Originalseitenwechsel">
    <w:name w:val="Originalseitenwechsel"/>
    <w:rsid w:val="00502E66"/>
    <w:rPr>
      <w:b/>
      <w:vanish w:val="0"/>
      <w:color w:val="FF6600"/>
      <w:sz w:val="20"/>
    </w:rPr>
  </w:style>
  <w:style w:type="paragraph" w:customStyle="1" w:styleId="Ueberschrift1">
    <w:name w:val="Ueberschrift1"/>
    <w:basedOn w:val="Standard"/>
    <w:next w:val="Ueberschrift2"/>
    <w:rsid w:val="00502E66"/>
    <w:pPr>
      <w:spacing w:before="360" w:after="120"/>
      <w:ind w:firstLine="0"/>
      <w:contextualSpacing/>
      <w:jc w:val="center"/>
    </w:pPr>
    <w:rPr>
      <w:sz w:val="40"/>
    </w:rPr>
  </w:style>
  <w:style w:type="paragraph" w:customStyle="1" w:styleId="Ueberschrift2">
    <w:name w:val="Ueberschrift2"/>
    <w:basedOn w:val="Ueberschrift1"/>
    <w:next w:val="Ueberschrift3"/>
    <w:rsid w:val="00502E66"/>
    <w:pPr>
      <w:spacing w:before="240"/>
    </w:pPr>
    <w:rPr>
      <w:sz w:val="32"/>
    </w:rPr>
  </w:style>
  <w:style w:type="paragraph" w:customStyle="1" w:styleId="Ueberschrift3">
    <w:name w:val="Ueberschrift3"/>
    <w:basedOn w:val="Ueberschrift1"/>
    <w:next w:val="Ueberschrift4"/>
    <w:rsid w:val="00502E66"/>
    <w:pPr>
      <w:spacing w:before="120" w:after="60"/>
    </w:pPr>
    <w:rPr>
      <w:sz w:val="28"/>
    </w:rPr>
  </w:style>
  <w:style w:type="paragraph" w:styleId="Funotentext">
    <w:name w:val="footnote text"/>
    <w:basedOn w:val="Standard"/>
    <w:rsid w:val="00502E66"/>
    <w:pPr>
      <w:ind w:firstLine="0"/>
    </w:pPr>
    <w:rPr>
      <w:sz w:val="20"/>
      <w:szCs w:val="20"/>
    </w:rPr>
  </w:style>
  <w:style w:type="character" w:styleId="Funotenzeichen">
    <w:name w:val="footnote reference"/>
    <w:rsid w:val="00502E66"/>
    <w:rPr>
      <w:rFonts w:ascii="Syntax" w:hAnsi="Syntax"/>
      <w:color w:val="993300"/>
      <w:vertAlign w:val="superscript"/>
    </w:rPr>
  </w:style>
  <w:style w:type="paragraph" w:customStyle="1" w:styleId="AbsatzTitelblatt">
    <w:name w:val="AbsatzTitelblatt"/>
    <w:basedOn w:val="Standard"/>
    <w:qFormat/>
    <w:rsid w:val="00502E66"/>
    <w:pPr>
      <w:shd w:val="clear" w:color="auto" w:fill="DBE5F1"/>
      <w:jc w:val="center"/>
    </w:pPr>
    <w:rPr>
      <w:rFonts w:ascii="Arial Unicode MS" w:hAnsi="Arial Unicode MS"/>
      <w:b/>
      <w:sz w:val="28"/>
    </w:rPr>
  </w:style>
  <w:style w:type="paragraph" w:styleId="Untertitel">
    <w:name w:val="Subtitle"/>
    <w:basedOn w:val="Standard"/>
    <w:qFormat/>
    <w:rsid w:val="00502E66"/>
    <w:pPr>
      <w:spacing w:after="240"/>
      <w:contextualSpacing/>
      <w:jc w:val="center"/>
      <w:outlineLvl w:val="1"/>
    </w:pPr>
    <w:rPr>
      <w:rFonts w:cs="Arial"/>
      <w:b/>
    </w:rPr>
  </w:style>
  <w:style w:type="character" w:styleId="Kommentarzeichen">
    <w:name w:val="annotation reference"/>
    <w:basedOn w:val="Absatz-Standardschriftart"/>
    <w:semiHidden/>
    <w:locked/>
    <w:rsid w:val="002701F5"/>
    <w:rPr>
      <w:sz w:val="16"/>
      <w:szCs w:val="16"/>
    </w:rPr>
  </w:style>
  <w:style w:type="paragraph" w:styleId="Kommentartext">
    <w:name w:val="annotation text"/>
    <w:basedOn w:val="Standard"/>
    <w:semiHidden/>
    <w:locked/>
    <w:rsid w:val="002701F5"/>
    <w:rPr>
      <w:szCs w:val="20"/>
    </w:rPr>
  </w:style>
  <w:style w:type="paragraph" w:styleId="Kommentarthema">
    <w:name w:val="annotation subject"/>
    <w:basedOn w:val="Kommentartext"/>
    <w:next w:val="Kommentartext"/>
    <w:semiHidden/>
    <w:locked/>
    <w:rsid w:val="002701F5"/>
    <w:rPr>
      <w:b/>
      <w:bCs/>
    </w:rPr>
  </w:style>
  <w:style w:type="paragraph" w:styleId="Sprechblasentext">
    <w:name w:val="Balloon Text"/>
    <w:basedOn w:val="Standard"/>
    <w:semiHidden/>
    <w:locked/>
    <w:rsid w:val="002701F5"/>
    <w:rPr>
      <w:rFonts w:ascii="Tahoma" w:hAnsi="Tahoma"/>
      <w:sz w:val="16"/>
      <w:szCs w:val="16"/>
    </w:rPr>
  </w:style>
  <w:style w:type="paragraph" w:customStyle="1" w:styleId="AufzaehlungGesetz">
    <w:name w:val="AufzaehlungGesetz"/>
    <w:basedOn w:val="Aufzaehlung"/>
    <w:rsid w:val="00502E66"/>
  </w:style>
  <w:style w:type="paragraph" w:customStyle="1" w:styleId="AufzaehlungKommentar">
    <w:name w:val="AufzaehlungKommentar"/>
    <w:basedOn w:val="AufzaehlungGesetz"/>
    <w:rsid w:val="00502E66"/>
  </w:style>
  <w:style w:type="paragraph" w:customStyle="1" w:styleId="Aufzaehlung">
    <w:name w:val="Aufzaehlung"/>
    <w:basedOn w:val="Standard"/>
    <w:rsid w:val="00502E66"/>
    <w:pPr>
      <w:tabs>
        <w:tab w:val="left" w:pos="476"/>
      </w:tabs>
      <w:ind w:left="476" w:hanging="238"/>
    </w:pPr>
  </w:style>
  <w:style w:type="paragraph" w:customStyle="1" w:styleId="Kleindruck">
    <w:name w:val="Kleindruck"/>
    <w:basedOn w:val="Standard"/>
    <w:rsid w:val="00502E66"/>
    <w:pPr>
      <w:spacing w:before="120" w:after="120"/>
      <w:ind w:left="181" w:firstLine="181"/>
      <w:contextualSpacing/>
    </w:pPr>
    <w:rPr>
      <w:sz w:val="20"/>
    </w:rPr>
  </w:style>
  <w:style w:type="paragraph" w:customStyle="1" w:styleId="Aufzaehlung2">
    <w:name w:val="Aufzaehlung2"/>
    <w:basedOn w:val="Aufzaehlung"/>
    <w:rsid w:val="00502E66"/>
    <w:pPr>
      <w:tabs>
        <w:tab w:val="clear" w:pos="476"/>
        <w:tab w:val="left" w:pos="714"/>
      </w:tabs>
      <w:ind w:left="714"/>
    </w:pPr>
  </w:style>
  <w:style w:type="paragraph" w:customStyle="1" w:styleId="AufzaehlungGesetz2">
    <w:name w:val="AufzaehlungGesetz2"/>
    <w:basedOn w:val="Aufzaehlung2"/>
    <w:rsid w:val="00502E66"/>
  </w:style>
  <w:style w:type="paragraph" w:customStyle="1" w:styleId="AufzaehlungKommentar2">
    <w:name w:val="AufzaehlungKommentar2"/>
    <w:basedOn w:val="AufzaehlungGesetz2"/>
    <w:rsid w:val="00502E66"/>
  </w:style>
  <w:style w:type="paragraph" w:customStyle="1" w:styleId="KleindruckAufzaehlung">
    <w:name w:val="KleindruckAufzaehlung"/>
    <w:basedOn w:val="Kleindruck"/>
    <w:rsid w:val="00502E66"/>
    <w:pPr>
      <w:ind w:left="362" w:hanging="181"/>
    </w:pPr>
  </w:style>
  <w:style w:type="paragraph" w:customStyle="1" w:styleId="KleindruckGesetzAufzaehlung">
    <w:name w:val="KleindruckGesetzAufzaehlung"/>
    <w:basedOn w:val="KleindruckAufzaehlung"/>
    <w:rsid w:val="00502E66"/>
  </w:style>
  <w:style w:type="paragraph" w:customStyle="1" w:styleId="AbsatzGesetz">
    <w:name w:val="AbsatzGesetz"/>
    <w:basedOn w:val="Standard"/>
    <w:rsid w:val="00502E66"/>
  </w:style>
  <w:style w:type="paragraph" w:customStyle="1" w:styleId="Ueberschrift1Gesetz">
    <w:name w:val="Ueberschrift1Gesetz"/>
    <w:basedOn w:val="Ueberschrift1"/>
    <w:next w:val="Ueberschrift2Gesetz"/>
    <w:rsid w:val="00502E66"/>
  </w:style>
  <w:style w:type="paragraph" w:customStyle="1" w:styleId="Ueberschrift4">
    <w:name w:val="Ueberschrift4"/>
    <w:basedOn w:val="Ueberschrift1"/>
    <w:next w:val="Ueberschrift5"/>
    <w:rsid w:val="00502E66"/>
    <w:pPr>
      <w:spacing w:before="60" w:after="0"/>
    </w:pPr>
    <w:rPr>
      <w:sz w:val="26"/>
    </w:rPr>
  </w:style>
  <w:style w:type="paragraph" w:customStyle="1" w:styleId="Ueberschrift4Gesetz">
    <w:name w:val="Ueberschrift4Gesetz"/>
    <w:basedOn w:val="Ueberschrift4"/>
    <w:next w:val="Ueberschrift5Gesetz"/>
    <w:rsid w:val="00502E66"/>
  </w:style>
  <w:style w:type="paragraph" w:customStyle="1" w:styleId="Ueberschrift4Kommentar">
    <w:name w:val="Ueberschrift4Kommentar"/>
    <w:basedOn w:val="Ueberschrift4"/>
    <w:next w:val="Ueberschrift5Kommentar"/>
    <w:rsid w:val="00502E66"/>
  </w:style>
  <w:style w:type="paragraph" w:customStyle="1" w:styleId="Unterzeichnung">
    <w:name w:val="Unterzeichnung"/>
    <w:basedOn w:val="AbsatzGesetz"/>
    <w:next w:val="AbsatzGesetz"/>
    <w:link w:val="UnterzeichnungZchnZchn"/>
    <w:rsid w:val="00502E66"/>
    <w:pPr>
      <w:ind w:firstLine="0"/>
      <w:jc w:val="center"/>
    </w:pPr>
  </w:style>
  <w:style w:type="paragraph" w:customStyle="1" w:styleId="KleindruckGesetz">
    <w:name w:val="KleindruckGesetz"/>
    <w:basedOn w:val="Kleindruck"/>
    <w:rsid w:val="00502E66"/>
  </w:style>
  <w:style w:type="paragraph" w:customStyle="1" w:styleId="AbsatzKommentar">
    <w:name w:val="AbsatzKommentar"/>
    <w:basedOn w:val="Standard"/>
    <w:rsid w:val="00502E66"/>
  </w:style>
  <w:style w:type="paragraph" w:customStyle="1" w:styleId="Ueberschrift1Kommentar">
    <w:name w:val="Ueberschrift1Kommentar"/>
    <w:basedOn w:val="Ueberschrift1"/>
    <w:next w:val="Ueberschrift2Kommentar"/>
    <w:rsid w:val="00502E66"/>
  </w:style>
  <w:style w:type="paragraph" w:customStyle="1" w:styleId="Ueberschrift3Gesetz">
    <w:name w:val="Ueberschrift3Gesetz"/>
    <w:basedOn w:val="Ueberschrift3"/>
    <w:next w:val="Ueberschrift4Gesetz"/>
    <w:rsid w:val="00502E66"/>
  </w:style>
  <w:style w:type="paragraph" w:customStyle="1" w:styleId="Ueberschrift3Kommentar">
    <w:name w:val="Ueberschrift3Kommentar"/>
    <w:basedOn w:val="Ueberschrift3"/>
    <w:next w:val="Ueberschrift4Kommentar"/>
    <w:rsid w:val="00502E66"/>
  </w:style>
  <w:style w:type="paragraph" w:customStyle="1" w:styleId="Ueberschrift2Gesetz">
    <w:name w:val="Ueberschrift2Gesetz"/>
    <w:basedOn w:val="Ueberschrift2"/>
    <w:next w:val="Ueberschrift3Gesetz"/>
    <w:rsid w:val="00502E66"/>
  </w:style>
  <w:style w:type="paragraph" w:customStyle="1" w:styleId="InhaltsverzeichnisEintrag">
    <w:name w:val="InhaltsverzeichnisEintrag"/>
    <w:basedOn w:val="AbsatzGesetz"/>
    <w:rsid w:val="00502E66"/>
  </w:style>
  <w:style w:type="numbering" w:styleId="111111">
    <w:name w:val="Outline List 2"/>
    <w:basedOn w:val="KeineListe"/>
    <w:semiHidden/>
    <w:locked/>
    <w:rsid w:val="002701F5"/>
  </w:style>
  <w:style w:type="numbering" w:styleId="1ai">
    <w:name w:val="Outline List 1"/>
    <w:basedOn w:val="KeineListe"/>
    <w:semiHidden/>
    <w:locked/>
    <w:rsid w:val="002701F5"/>
  </w:style>
  <w:style w:type="paragraph" w:styleId="Anrede">
    <w:name w:val="Salutation"/>
    <w:basedOn w:val="Standard"/>
    <w:next w:val="Standard"/>
    <w:semiHidden/>
    <w:locked/>
    <w:rsid w:val="002701F5"/>
  </w:style>
  <w:style w:type="numbering" w:styleId="ArtikelAbschnitt">
    <w:name w:val="Outline List 3"/>
    <w:basedOn w:val="KeineListe"/>
    <w:semiHidden/>
    <w:locked/>
    <w:rsid w:val="002701F5"/>
  </w:style>
  <w:style w:type="paragraph" w:styleId="Aufzhlungszeichen">
    <w:name w:val="List Bullet"/>
    <w:basedOn w:val="Standard"/>
    <w:semiHidden/>
    <w:locked/>
    <w:rsid w:val="002701F5"/>
    <w:pPr>
      <w:numPr>
        <w:numId w:val="4"/>
      </w:numPr>
    </w:pPr>
  </w:style>
  <w:style w:type="paragraph" w:styleId="Aufzhlungszeichen2">
    <w:name w:val="List Bullet 2"/>
    <w:basedOn w:val="Standard"/>
    <w:semiHidden/>
    <w:locked/>
    <w:rsid w:val="002701F5"/>
    <w:pPr>
      <w:numPr>
        <w:numId w:val="5"/>
      </w:numPr>
    </w:pPr>
  </w:style>
  <w:style w:type="paragraph" w:styleId="Aufzhlungszeichen3">
    <w:name w:val="List Bullet 3"/>
    <w:basedOn w:val="Standard"/>
    <w:semiHidden/>
    <w:locked/>
    <w:rsid w:val="002701F5"/>
    <w:pPr>
      <w:numPr>
        <w:numId w:val="6"/>
      </w:numPr>
    </w:pPr>
  </w:style>
  <w:style w:type="paragraph" w:styleId="Aufzhlungszeichen4">
    <w:name w:val="List Bullet 4"/>
    <w:basedOn w:val="Standard"/>
    <w:semiHidden/>
    <w:locked/>
    <w:rsid w:val="002701F5"/>
    <w:pPr>
      <w:numPr>
        <w:numId w:val="7"/>
      </w:numPr>
    </w:pPr>
  </w:style>
  <w:style w:type="paragraph" w:styleId="Aufzhlungszeichen5">
    <w:name w:val="List Bullet 5"/>
    <w:basedOn w:val="Standard"/>
    <w:semiHidden/>
    <w:locked/>
    <w:rsid w:val="002701F5"/>
    <w:pPr>
      <w:numPr>
        <w:numId w:val="8"/>
      </w:numPr>
    </w:pPr>
  </w:style>
  <w:style w:type="character" w:styleId="BesuchterLink">
    <w:name w:val="FollowedHyperlink"/>
    <w:basedOn w:val="Absatz-Standardschriftart"/>
    <w:semiHidden/>
    <w:locked/>
    <w:rsid w:val="002701F5"/>
    <w:rPr>
      <w:color w:val="800080"/>
      <w:u w:val="single"/>
    </w:rPr>
  </w:style>
  <w:style w:type="paragraph" w:styleId="Blocktext">
    <w:name w:val="Block Text"/>
    <w:basedOn w:val="Standard"/>
    <w:semiHidden/>
    <w:locked/>
    <w:rsid w:val="002701F5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2701F5"/>
  </w:style>
  <w:style w:type="paragraph" w:styleId="E-Mail-Signatur">
    <w:name w:val="E-mail Signature"/>
    <w:basedOn w:val="Standard"/>
    <w:semiHidden/>
    <w:locked/>
    <w:rsid w:val="002701F5"/>
  </w:style>
  <w:style w:type="character" w:styleId="Fett">
    <w:name w:val="Strong"/>
    <w:basedOn w:val="Absatz-Standardschriftart"/>
    <w:qFormat/>
    <w:locked/>
    <w:rsid w:val="002701F5"/>
    <w:rPr>
      <w:b/>
      <w:bCs/>
    </w:rPr>
  </w:style>
  <w:style w:type="paragraph" w:styleId="Fu-Endnotenberschrift">
    <w:name w:val="Note Heading"/>
    <w:basedOn w:val="Standard"/>
    <w:next w:val="Standard"/>
    <w:semiHidden/>
    <w:locked/>
    <w:rsid w:val="002701F5"/>
  </w:style>
  <w:style w:type="paragraph" w:styleId="Fuzeile">
    <w:name w:val="footer"/>
    <w:basedOn w:val="Standard"/>
    <w:semiHidden/>
    <w:locked/>
    <w:rsid w:val="002701F5"/>
    <w:pPr>
      <w:tabs>
        <w:tab w:val="center" w:pos="4536"/>
        <w:tab w:val="right" w:pos="9072"/>
      </w:tabs>
      <w:jc w:val="center"/>
    </w:pPr>
  </w:style>
  <w:style w:type="paragraph" w:styleId="Gruformel">
    <w:name w:val="Closing"/>
    <w:basedOn w:val="Standard"/>
    <w:semiHidden/>
    <w:locked/>
    <w:rsid w:val="002701F5"/>
    <w:pPr>
      <w:ind w:left="4252"/>
    </w:pPr>
  </w:style>
  <w:style w:type="character" w:styleId="Hervorhebung">
    <w:name w:val="Emphasis"/>
    <w:qFormat/>
    <w:rsid w:val="00502E66"/>
    <w:rPr>
      <w:i/>
      <w:iCs/>
    </w:rPr>
  </w:style>
  <w:style w:type="paragraph" w:styleId="HTMLAdresse">
    <w:name w:val="HTML Address"/>
    <w:basedOn w:val="Standard"/>
    <w:semiHidden/>
    <w:locked/>
    <w:rsid w:val="002701F5"/>
    <w:rPr>
      <w:i/>
      <w:iCs/>
    </w:rPr>
  </w:style>
  <w:style w:type="character" w:styleId="HTMLAkronym">
    <w:name w:val="HTML Acronym"/>
    <w:basedOn w:val="Absatz-Standardschriftart"/>
    <w:semiHidden/>
    <w:locked/>
    <w:rsid w:val="002701F5"/>
  </w:style>
  <w:style w:type="character" w:styleId="HTMLBeispiel">
    <w:name w:val="HTML Sample"/>
    <w:basedOn w:val="Absatz-Standardschriftart"/>
    <w:semiHidden/>
    <w:locked/>
    <w:rsid w:val="002701F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locked/>
    <w:rsid w:val="002701F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locked/>
    <w:rsid w:val="002701F5"/>
    <w:rPr>
      <w:i/>
      <w:iCs/>
    </w:rPr>
  </w:style>
  <w:style w:type="character" w:styleId="HTMLSchreibmaschine">
    <w:name w:val="HTML Typewriter"/>
    <w:basedOn w:val="Absatz-Standardschriftart"/>
    <w:semiHidden/>
    <w:locked/>
    <w:rsid w:val="002701F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locked/>
    <w:rsid w:val="002701F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locked/>
    <w:rsid w:val="002701F5"/>
    <w:rPr>
      <w:i/>
      <w:iCs/>
    </w:rPr>
  </w:style>
  <w:style w:type="paragraph" w:styleId="HTMLVorformatiert">
    <w:name w:val="HTML Preformatted"/>
    <w:basedOn w:val="Standard"/>
    <w:semiHidden/>
    <w:locked/>
    <w:rsid w:val="002701F5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locked/>
    <w:rsid w:val="002701F5"/>
    <w:rPr>
      <w:i/>
      <w:iCs/>
    </w:rPr>
  </w:style>
  <w:style w:type="character" w:styleId="Hyperlink">
    <w:name w:val="Hyperlink"/>
    <w:basedOn w:val="Absatz-Standardschriftart"/>
    <w:semiHidden/>
    <w:locked/>
    <w:rsid w:val="002701F5"/>
    <w:rPr>
      <w:color w:val="0000FF"/>
      <w:u w:val="single"/>
    </w:rPr>
  </w:style>
  <w:style w:type="paragraph" w:styleId="Kopfzeile">
    <w:name w:val="header"/>
    <w:basedOn w:val="Standard"/>
    <w:semiHidden/>
    <w:locked/>
    <w:rsid w:val="002701F5"/>
    <w:pPr>
      <w:tabs>
        <w:tab w:val="center" w:pos="4536"/>
        <w:tab w:val="right" w:pos="9072"/>
      </w:tabs>
      <w:jc w:val="center"/>
    </w:pPr>
  </w:style>
  <w:style w:type="paragraph" w:styleId="Liste">
    <w:name w:val="List"/>
    <w:basedOn w:val="Standard"/>
    <w:semiHidden/>
    <w:locked/>
    <w:rsid w:val="002701F5"/>
    <w:pPr>
      <w:ind w:left="283" w:hanging="283"/>
    </w:pPr>
  </w:style>
  <w:style w:type="paragraph" w:styleId="Liste2">
    <w:name w:val="List 2"/>
    <w:basedOn w:val="Standard"/>
    <w:semiHidden/>
    <w:locked/>
    <w:rsid w:val="002701F5"/>
    <w:pPr>
      <w:ind w:left="566" w:hanging="283"/>
    </w:pPr>
  </w:style>
  <w:style w:type="paragraph" w:styleId="Liste3">
    <w:name w:val="List 3"/>
    <w:basedOn w:val="Standard"/>
    <w:semiHidden/>
    <w:locked/>
    <w:rsid w:val="002701F5"/>
    <w:pPr>
      <w:ind w:left="849" w:hanging="283"/>
    </w:pPr>
  </w:style>
  <w:style w:type="paragraph" w:styleId="Liste4">
    <w:name w:val="List 4"/>
    <w:basedOn w:val="Standard"/>
    <w:semiHidden/>
    <w:locked/>
    <w:rsid w:val="002701F5"/>
    <w:pPr>
      <w:ind w:left="1132" w:hanging="283"/>
    </w:pPr>
  </w:style>
  <w:style w:type="paragraph" w:styleId="Liste5">
    <w:name w:val="List 5"/>
    <w:basedOn w:val="Standard"/>
    <w:semiHidden/>
    <w:locked/>
    <w:rsid w:val="002701F5"/>
    <w:pPr>
      <w:ind w:left="1415" w:hanging="283"/>
    </w:pPr>
  </w:style>
  <w:style w:type="paragraph" w:styleId="Listenfortsetzung">
    <w:name w:val="List Continue"/>
    <w:basedOn w:val="Standard"/>
    <w:semiHidden/>
    <w:locked/>
    <w:rsid w:val="002701F5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2701F5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2701F5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2701F5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2701F5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2701F5"/>
    <w:pPr>
      <w:numPr>
        <w:numId w:val="9"/>
      </w:numPr>
    </w:pPr>
  </w:style>
  <w:style w:type="paragraph" w:styleId="Listennummer2">
    <w:name w:val="List Number 2"/>
    <w:basedOn w:val="Standard"/>
    <w:semiHidden/>
    <w:locked/>
    <w:rsid w:val="002701F5"/>
    <w:pPr>
      <w:numPr>
        <w:numId w:val="10"/>
      </w:numPr>
    </w:pPr>
  </w:style>
  <w:style w:type="paragraph" w:styleId="Listennummer3">
    <w:name w:val="List Number 3"/>
    <w:basedOn w:val="Standard"/>
    <w:semiHidden/>
    <w:locked/>
    <w:rsid w:val="002701F5"/>
    <w:pPr>
      <w:numPr>
        <w:numId w:val="11"/>
      </w:numPr>
    </w:pPr>
  </w:style>
  <w:style w:type="paragraph" w:styleId="Listennummer4">
    <w:name w:val="List Number 4"/>
    <w:basedOn w:val="Standard"/>
    <w:semiHidden/>
    <w:locked/>
    <w:rsid w:val="002701F5"/>
    <w:pPr>
      <w:numPr>
        <w:numId w:val="12"/>
      </w:numPr>
    </w:pPr>
  </w:style>
  <w:style w:type="paragraph" w:styleId="Listennummer5">
    <w:name w:val="List Number 5"/>
    <w:basedOn w:val="Standard"/>
    <w:semiHidden/>
    <w:locked/>
    <w:rsid w:val="002701F5"/>
    <w:pPr>
      <w:numPr>
        <w:numId w:val="13"/>
      </w:numPr>
    </w:pPr>
  </w:style>
  <w:style w:type="paragraph" w:styleId="Nachrichtenkopf">
    <w:name w:val="Message Header"/>
    <w:basedOn w:val="Standard"/>
    <w:semiHidden/>
    <w:locked/>
    <w:rsid w:val="002701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urText">
    <w:name w:val="Plain Text"/>
    <w:basedOn w:val="Standard"/>
    <w:semiHidden/>
    <w:locked/>
    <w:rsid w:val="002701F5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locked/>
    <w:rsid w:val="002701F5"/>
  </w:style>
  <w:style w:type="paragraph" w:styleId="StandardWeb">
    <w:name w:val="Normal (Web)"/>
    <w:basedOn w:val="Standard"/>
    <w:semiHidden/>
    <w:locked/>
    <w:rsid w:val="002701F5"/>
  </w:style>
  <w:style w:type="paragraph" w:styleId="Standardeinzug">
    <w:name w:val="Normal Indent"/>
    <w:basedOn w:val="Standard"/>
    <w:semiHidden/>
    <w:locked/>
    <w:rsid w:val="002701F5"/>
    <w:pPr>
      <w:ind w:left="708"/>
    </w:pPr>
  </w:style>
  <w:style w:type="table" w:styleId="Tabelle3D-Effekt1">
    <w:name w:val="Table 3D effects 1"/>
    <w:basedOn w:val="NormaleTabelle"/>
    <w:semiHidden/>
    <w:locked/>
    <w:rsid w:val="002701F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2701F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2701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2701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2701F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2701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2701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2701F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2701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2701F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2701F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2701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2701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2701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2701F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2701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2701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2701F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2701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2701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2701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2701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2701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2701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2701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2701F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2701F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2701F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2701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2701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2701F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2701F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2701F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2701F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2701F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2701F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2701F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2701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2701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2701F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2701F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2701F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locked/>
    <w:rsid w:val="0027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design">
    <w:name w:val="Table Theme"/>
    <w:basedOn w:val="NormaleTabelle"/>
    <w:semiHidden/>
    <w:locked/>
    <w:rsid w:val="0027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2701F5"/>
    <w:pPr>
      <w:spacing w:after="120"/>
    </w:pPr>
  </w:style>
  <w:style w:type="paragraph" w:styleId="Textkrper2">
    <w:name w:val="Body Text 2"/>
    <w:basedOn w:val="Standard"/>
    <w:semiHidden/>
    <w:locked/>
    <w:rsid w:val="002701F5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2701F5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2701F5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2701F5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2701F5"/>
    <w:pPr>
      <w:ind w:firstLine="210"/>
    </w:pPr>
  </w:style>
  <w:style w:type="paragraph" w:styleId="Textkrper-Zeileneinzug">
    <w:name w:val="Body Text Indent"/>
    <w:basedOn w:val="Standard"/>
    <w:semiHidden/>
    <w:locked/>
    <w:rsid w:val="002701F5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2701F5"/>
    <w:pPr>
      <w:ind w:firstLine="210"/>
    </w:pPr>
  </w:style>
  <w:style w:type="paragraph" w:styleId="Titel">
    <w:name w:val="Title"/>
    <w:basedOn w:val="Standard"/>
    <w:qFormat/>
    <w:locked/>
    <w:rsid w:val="002701F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2701F5"/>
    <w:rPr>
      <w:rFonts w:ascii="Arial" w:hAnsi="Arial" w:cs="Arial"/>
      <w:sz w:val="20"/>
      <w:szCs w:val="20"/>
    </w:rPr>
  </w:style>
  <w:style w:type="paragraph" w:styleId="Umschlagadresse">
    <w:name w:val="envelope address"/>
    <w:basedOn w:val="Standard"/>
    <w:semiHidden/>
    <w:locked/>
    <w:rsid w:val="002701F5"/>
    <w:pPr>
      <w:framePr w:w="4320" w:h="2160" w:hRule="exact" w:hSpace="141" w:wrap="auto" w:hAnchor="page" w:xAlign="center" w:yAlign="bottom"/>
      <w:ind w:left="1"/>
    </w:pPr>
    <w:rPr>
      <w:rFonts w:ascii="Arial" w:hAnsi="Arial" w:cs="Arial"/>
    </w:rPr>
  </w:style>
  <w:style w:type="paragraph" w:styleId="Unterschrift">
    <w:name w:val="Signature"/>
    <w:basedOn w:val="Standard"/>
    <w:semiHidden/>
    <w:locked/>
    <w:rsid w:val="002701F5"/>
    <w:pPr>
      <w:ind w:left="4252"/>
    </w:pPr>
  </w:style>
  <w:style w:type="paragraph" w:customStyle="1" w:styleId="KleindruckKommentarAufzaehlung">
    <w:name w:val="KleindruckKommentarAufzaehlung"/>
    <w:basedOn w:val="KleindruckGesetzAufzaehlung"/>
    <w:rsid w:val="00502E66"/>
  </w:style>
  <w:style w:type="character" w:styleId="Zeilennummer">
    <w:name w:val="line number"/>
    <w:basedOn w:val="Absatz-Standardschriftart"/>
    <w:semiHidden/>
    <w:locked/>
    <w:rsid w:val="002701F5"/>
  </w:style>
  <w:style w:type="paragraph" w:customStyle="1" w:styleId="KleindruckKommentar">
    <w:name w:val="KleindruckKommentar"/>
    <w:basedOn w:val="KleindruckGesetz"/>
    <w:rsid w:val="00502E66"/>
  </w:style>
  <w:style w:type="character" w:customStyle="1" w:styleId="KelsennameRecte">
    <w:name w:val="KelsennameRecte"/>
    <w:rsid w:val="00502E66"/>
    <w:rPr>
      <w:color w:val="008000"/>
      <w:bdr w:val="none" w:sz="0" w:space="0" w:color="auto"/>
      <w:shd w:val="clear" w:color="auto" w:fill="auto"/>
    </w:rPr>
  </w:style>
  <w:style w:type="paragraph" w:customStyle="1" w:styleId="Ueberschrift2Kommentar">
    <w:name w:val="Ueberschrift2Kommentar"/>
    <w:basedOn w:val="Ueberschrift2"/>
    <w:next w:val="Ueberschrift3Kommentar"/>
    <w:rsid w:val="00502E66"/>
  </w:style>
  <w:style w:type="paragraph" w:customStyle="1" w:styleId="Werktitel">
    <w:name w:val="Werktitel"/>
    <w:basedOn w:val="Standard"/>
    <w:next w:val="Standard"/>
    <w:rsid w:val="00502E66"/>
    <w:pPr>
      <w:spacing w:before="240" w:after="480"/>
      <w:ind w:firstLine="0"/>
      <w:contextualSpacing/>
      <w:jc w:val="center"/>
    </w:pPr>
    <w:rPr>
      <w:b/>
      <w:sz w:val="36"/>
    </w:rPr>
  </w:style>
  <w:style w:type="paragraph" w:customStyle="1" w:styleId="SeitenzahlUngerade">
    <w:name w:val="SeitenzahlUngerade"/>
    <w:basedOn w:val="Kopfzeile"/>
    <w:rsid w:val="00502E66"/>
    <w:pPr>
      <w:jc w:val="right"/>
    </w:pPr>
  </w:style>
  <w:style w:type="paragraph" w:customStyle="1" w:styleId="SeitenzahlGerade">
    <w:name w:val="SeitenzahlGerade"/>
    <w:basedOn w:val="SeitenzahlUngerade"/>
    <w:rsid w:val="00502E66"/>
    <w:pPr>
      <w:jc w:val="left"/>
    </w:pPr>
  </w:style>
  <w:style w:type="character" w:customStyle="1" w:styleId="UnterzeichnungZchnZchn">
    <w:name w:val="Unterzeichnung Zchn Zchn"/>
    <w:basedOn w:val="Absatz-Standardschriftart"/>
    <w:link w:val="Unterzeichnung"/>
    <w:rsid w:val="002701F5"/>
    <w:rPr>
      <w:rFonts w:ascii="Minion Pro" w:eastAsia="Verdana" w:hAnsi="Minion Pro" w:cs="Verdana"/>
      <w:sz w:val="24"/>
      <w:szCs w:val="24"/>
    </w:rPr>
  </w:style>
  <w:style w:type="character" w:customStyle="1" w:styleId="hoch">
    <w:name w:val="hoch"/>
    <w:basedOn w:val="Absatz-Standardschriftart"/>
    <w:qFormat/>
    <w:rsid w:val="00502E66"/>
    <w:rPr>
      <w:vertAlign w:val="superscript"/>
    </w:rPr>
  </w:style>
  <w:style w:type="character" w:customStyle="1" w:styleId="tief">
    <w:name w:val="tief"/>
    <w:basedOn w:val="hoch"/>
    <w:qFormat/>
    <w:rsid w:val="00502E66"/>
    <w:rPr>
      <w:vertAlign w:val="subscript"/>
    </w:rPr>
  </w:style>
  <w:style w:type="character" w:customStyle="1" w:styleId="EditName">
    <w:name w:val="EditName"/>
    <w:basedOn w:val="Absatz-Standardschriftart"/>
    <w:qFormat/>
    <w:rsid w:val="00502E66"/>
    <w:rPr>
      <w:i/>
      <w:color w:val="7030A0"/>
    </w:rPr>
  </w:style>
  <w:style w:type="paragraph" w:customStyle="1" w:styleId="Ueberschrift5">
    <w:name w:val="Ueberschrift5"/>
    <w:basedOn w:val="Ueberschrift1"/>
    <w:next w:val="Ueberschrift6"/>
    <w:qFormat/>
    <w:rsid w:val="00502E66"/>
    <w:pPr>
      <w:spacing w:before="60" w:after="0"/>
    </w:pPr>
    <w:rPr>
      <w:sz w:val="24"/>
    </w:rPr>
  </w:style>
  <w:style w:type="paragraph" w:customStyle="1" w:styleId="Ueberschrift5Gesetz">
    <w:name w:val="Ueberschrift5Gesetz"/>
    <w:basedOn w:val="Ueberschrift5"/>
    <w:next w:val="Ueberschrift6Gesetz"/>
    <w:qFormat/>
    <w:rsid w:val="00502E66"/>
  </w:style>
  <w:style w:type="paragraph" w:customStyle="1" w:styleId="Ueberschrift5Kommentar">
    <w:name w:val="Ueberschrift5Kommentar"/>
    <w:basedOn w:val="Ueberschrift5"/>
    <w:next w:val="Ueberschrift6Kommentar"/>
    <w:qFormat/>
    <w:rsid w:val="00502E66"/>
  </w:style>
  <w:style w:type="paragraph" w:customStyle="1" w:styleId="Ueberschrift6">
    <w:name w:val="Ueberschrift6"/>
    <w:basedOn w:val="Ueberschrift1"/>
    <w:next w:val="Standard"/>
    <w:qFormat/>
    <w:rsid w:val="00502E66"/>
    <w:pPr>
      <w:spacing w:before="60" w:after="0"/>
      <w:jc w:val="left"/>
    </w:pPr>
    <w:rPr>
      <w:i/>
      <w:sz w:val="24"/>
    </w:rPr>
  </w:style>
  <w:style w:type="paragraph" w:customStyle="1" w:styleId="Ueberschrift6Gesetz">
    <w:name w:val="Ueberschrift6Gesetz"/>
    <w:basedOn w:val="Ueberschrift6"/>
    <w:next w:val="AbsatzGesetz"/>
    <w:qFormat/>
    <w:rsid w:val="00502E66"/>
  </w:style>
  <w:style w:type="paragraph" w:customStyle="1" w:styleId="Ueberschrift6Kommentar">
    <w:name w:val="Ueberschrift6Kommentar"/>
    <w:basedOn w:val="Ueberschrift6"/>
    <w:next w:val="AbsatzKommentar"/>
    <w:qFormat/>
    <w:rsid w:val="00502E66"/>
  </w:style>
  <w:style w:type="paragraph" w:customStyle="1" w:styleId="BibliographieEintrag">
    <w:name w:val="BibliographieEintrag"/>
    <w:basedOn w:val="Standard"/>
    <w:qFormat/>
    <w:rsid w:val="00502E66"/>
    <w:pPr>
      <w:spacing w:before="60"/>
      <w:ind w:left="238" w:hanging="238"/>
    </w:pPr>
  </w:style>
  <w:style w:type="character" w:customStyle="1" w:styleId="ZahlAbstand">
    <w:name w:val="ZahlAbstand"/>
    <w:basedOn w:val="Absatz-Standardschriftart"/>
    <w:qFormat/>
    <w:rsid w:val="00502E66"/>
    <w:rPr>
      <w:color w:val="808000"/>
    </w:rPr>
  </w:style>
  <w:style w:type="character" w:customStyle="1" w:styleId="TagGesetz">
    <w:name w:val="TagGesetz"/>
    <w:basedOn w:val="Absatz-Standardschriftart"/>
    <w:qFormat/>
    <w:rsid w:val="00502E66"/>
    <w:rPr>
      <w:color w:val="auto"/>
      <w:bdr w:val="none" w:sz="0" w:space="0" w:color="auto"/>
      <w:shd w:val="clear" w:color="auto" w:fill="D0E9F0"/>
    </w:rPr>
  </w:style>
  <w:style w:type="character" w:customStyle="1" w:styleId="TagLiteratur">
    <w:name w:val="TagLiteratur"/>
    <w:basedOn w:val="Absatz-Standardschriftart"/>
    <w:qFormat/>
    <w:rsid w:val="00502E66"/>
    <w:rPr>
      <w:color w:val="auto"/>
      <w:bdr w:val="none" w:sz="0" w:space="0" w:color="auto"/>
      <w:shd w:val="clear" w:color="auto" w:fill="BDFFDB"/>
    </w:rPr>
  </w:style>
  <w:style w:type="character" w:customStyle="1" w:styleId="TagRspr">
    <w:name w:val="TagRspr"/>
    <w:basedOn w:val="TagLiteratur"/>
    <w:uiPriority w:val="1"/>
    <w:qFormat/>
    <w:rsid w:val="00502E66"/>
    <w:rPr>
      <w:color w:val="auto"/>
      <w:bdr w:val="none" w:sz="0" w:space="0" w:color="auto"/>
      <w:shd w:val="clear" w:color="auto" w:fill="E5B8B7"/>
    </w:rPr>
  </w:style>
  <w:style w:type="paragraph" w:styleId="Beschriftung">
    <w:name w:val="caption"/>
    <w:basedOn w:val="Standard"/>
    <w:next w:val="Standard"/>
    <w:unhideWhenUsed/>
    <w:qFormat/>
    <w:rsid w:val="000F3B58"/>
    <w:pPr>
      <w:spacing w:after="200"/>
    </w:pPr>
    <w:rPr>
      <w:i/>
      <w:iCs/>
      <w:color w:val="44546A" w:themeColor="text2"/>
      <w:sz w:val="18"/>
      <w:szCs w:val="18"/>
    </w:rPr>
  </w:style>
  <w:style w:type="character" w:styleId="Buchtitel">
    <w:name w:val="Book Title"/>
    <w:basedOn w:val="Absatz-Standardschriftart"/>
    <w:uiPriority w:val="33"/>
    <w:qFormat/>
    <w:rsid w:val="000F3B58"/>
    <w:rPr>
      <w:b/>
      <w:bCs/>
      <w:i/>
      <w:iCs/>
      <w:spacing w:val="5"/>
    </w:rPr>
  </w:style>
  <w:style w:type="paragraph" w:styleId="Endnotentext">
    <w:name w:val="endnote text"/>
    <w:basedOn w:val="Standard"/>
    <w:link w:val="EndnotentextZchn"/>
    <w:rsid w:val="000F3B58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0F3B58"/>
    <w:rPr>
      <w:rFonts w:ascii="Minion Pro" w:eastAsia="Verdana" w:hAnsi="Minion Pro" w:cs="Verdana"/>
    </w:rPr>
  </w:style>
  <w:style w:type="character" w:styleId="Endnotenzeichen">
    <w:name w:val="endnote reference"/>
    <w:basedOn w:val="Absatz-Standardschriftart"/>
    <w:rsid w:val="000F3B58"/>
    <w:rPr>
      <w:vertAlign w:val="superscript"/>
    </w:rPr>
  </w:style>
  <w:style w:type="character" w:styleId="Erwhnung">
    <w:name w:val="Mention"/>
    <w:basedOn w:val="Absatz-Standardschriftart"/>
    <w:uiPriority w:val="99"/>
    <w:unhideWhenUsed/>
    <w:rsid w:val="00735AE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alkraus\AppData\Roaming\Microsoft\Templates\kelsen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EE0EE6BE4084AA6C585A72A5FFA58" ma:contentTypeVersion="6" ma:contentTypeDescription="Ein neues Dokument erstellen." ma:contentTypeScope="" ma:versionID="fceb0c0fc4da0d9d6e0771bc16e265d6">
  <xsd:schema xmlns:xsd="http://www.w3.org/2001/XMLSchema" xmlns:xs="http://www.w3.org/2001/XMLSchema" xmlns:p="http://schemas.microsoft.com/office/2006/metadata/properties" xmlns:ns2="259760f5-6e15-416a-95dd-a54e9dca5e23" xmlns:ns3="aff9d41e-5900-41b8-8ece-c49024f5a0f4" targetNamespace="http://schemas.microsoft.com/office/2006/metadata/properties" ma:root="true" ma:fieldsID="e34846380cc915977fd663573658785b" ns2:_="" ns3:_="">
    <xsd:import namespace="259760f5-6e15-416a-95dd-a54e9dca5e23"/>
    <xsd:import namespace="aff9d41e-5900-41b8-8ece-c49024f5a0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760f5-6e15-416a-95dd-a54e9dca5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9d41e-5900-41b8-8ece-c49024f5a0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2478-FB27-4D29-957D-3506E2CF9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CFDB56-C950-4C57-A622-C7624ECE8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C90F5-97B9-4224-93A7-538A73E53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9760f5-6e15-416a-95dd-a54e9dca5e23"/>
    <ds:schemaRef ds:uri="aff9d41e-5900-41b8-8ece-c49024f5a0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1407FB-0693-45FE-A54B-8ABB2430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kelsen</Template>
  <TotalTime>0</TotalTime>
  <Pages>1</Pages>
  <Words>61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legalkraus</dc:creator>
  <cp:keywords/>
  <dc:description/>
  <cp:lastModifiedBy>Isabel Langkabel</cp:lastModifiedBy>
  <cp:revision>3</cp:revision>
  <dcterms:created xsi:type="dcterms:W3CDTF">2023-08-24T21:01:00Z</dcterms:created>
  <dcterms:modified xsi:type="dcterms:W3CDTF">2023-08-24T21:19:00Z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0x010100E35EE0EE6BE4084AA6C585A72A5FFA58</vt:lpwstr>
  </property>
</Properties>
</file>